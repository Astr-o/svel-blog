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1931" w14:textId="77777777" w:rsidR="006B0DC8" w:rsidRDefault="008D283C">
      <w:pPr>
        <w:pStyle w:val="SectionHeading"/>
        <w:rPr>
          <w:rStyle w:val="lt-line-clampraw-line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A244FF0" wp14:editId="1C48E5F4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9154795"/>
                <wp:effectExtent l="0" t="0" r="3175" b="825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9154795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702668D505BD461493BAA127E066D8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115D47FF" w14:textId="77777777" w:rsidR="007A027B" w:rsidRDefault="00251E51">
                                  <w:pPr>
                                    <w:pStyle w:val="Name"/>
                                  </w:pPr>
                                  <w:r>
                                    <w:rPr>
                                      <w:lang w:val="en-AU"/>
                                    </w:rPr>
                                    <w:t>Kroum Klutchkov</w:t>
                                  </w:r>
                                </w:p>
                              </w:sdtContent>
                            </w:sdt>
                            <w:p w14:paraId="429FC2E6" w14:textId="16D20836" w:rsidR="00251E51" w:rsidRDefault="00D628BE" w:rsidP="004911AB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  <w:r>
                                <w:t>Technical Lead</w:t>
                              </w:r>
                              <w:r w:rsidR="004911AB" w:rsidRPr="004911AB">
                                <w:t xml:space="preserve"> @ </w:t>
                              </w:r>
                              <w:proofErr w:type="spellStart"/>
                              <w:r>
                                <w:t>Paytron</w:t>
                              </w:r>
                            </w:p>
                            <w:proofErr w:type="spellEnd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022F4588" w14:textId="77777777" w:rsidR="007A027B" w:rsidRDefault="00AD770B">
                                  <w:r>
                                    <w:t>Sydney, NSW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6A8B1279" w14:textId="77777777" w:rsidR="007A027B" w:rsidRDefault="00AD770B">
                                  <w:pPr>
                                    <w:pStyle w:val="ContactInfo"/>
                                  </w:pPr>
                                  <w:r>
                                    <w:t>0411105699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7450A245" w14:textId="77777777" w:rsidR="007A027B" w:rsidRDefault="00AD770B">
                                  <w:pPr>
                                    <w:pStyle w:val="ContactInfo"/>
                                  </w:pPr>
                                  <w:r>
                                    <w:t>Kroum.klutchkov@gmail.com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eastAsia="Times New Roman" w:hAnsiTheme="majorHAnsi" w:cs="Arial"/>
                                  <w:color w:val="0070C0"/>
                                  <w:lang w:val="en-AU" w:eastAsia="en-AU"/>
                                </w:rPr>
                                <w:alias w:val="Website"/>
                                <w:tag w:val=""/>
                                <w:id w:val="-2006035799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46E1AA4" w14:textId="739DA697" w:rsidR="007A027B" w:rsidRPr="008B6365" w:rsidRDefault="00BF5254">
                                  <w:pPr>
                                    <w:pStyle w:val="ContactInfo"/>
                                    <w:rPr>
                                      <w:rFonts w:asciiTheme="majorHAnsi" w:hAnsiTheme="majorHAnsi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BF5254">
                                    <w:rPr>
                                      <w:rFonts w:asciiTheme="majorHAnsi" w:eastAsia="Times New Roman" w:hAnsiTheme="majorHAnsi" w:cs="Arial"/>
                                      <w:color w:val="0070C0"/>
                                      <w:lang w:val="en-AU" w:eastAsia="en-AU"/>
                                    </w:rPr>
                                    <w:t>linkedin.com/in/</w:t>
                                  </w:r>
                                  <w:proofErr w:type="spellStart"/>
                                  <w:r w:rsidRPr="00BF5254">
                                    <w:rPr>
                                      <w:rFonts w:asciiTheme="majorHAnsi" w:eastAsia="Times New Roman" w:hAnsiTheme="majorHAnsi" w:cs="Arial"/>
                                      <w:color w:val="0070C0"/>
                                      <w:lang w:val="en-AU" w:eastAsia="en-AU"/>
                                    </w:rPr>
                                    <w:t>kklutchkov</w:t>
                                  </w:r>
                                  <w:proofErr w:type="spellEnd"/>
                                  <w:r w:rsidRPr="00BF5254">
                                    <w:rPr>
                                      <w:rFonts w:asciiTheme="majorHAnsi" w:eastAsia="Times New Roman" w:hAnsiTheme="majorHAnsi" w:cs="Arial"/>
                                      <w:color w:val="0070C0"/>
                                      <w:lang w:val="en-AU" w:eastAsia="en-AU"/>
                                    </w:rPr>
                                    <w:t xml:space="preserve"> github.com/</w:t>
                                  </w:r>
                                  <w:proofErr w:type="spellStart"/>
                                  <w:r w:rsidRPr="00BF5254">
                                    <w:rPr>
                                      <w:rFonts w:asciiTheme="majorHAnsi" w:eastAsia="Times New Roman" w:hAnsiTheme="majorHAnsi" w:cs="Arial"/>
                                      <w:color w:val="0070C0"/>
                                      <w:lang w:val="en-AU" w:eastAsia="en-AU"/>
                                    </w:rPr>
                                    <w:t>Astr</w:t>
                                  </w:r>
                                  <w:proofErr w:type="spellEnd"/>
                                  <w:r w:rsidRPr="00BF5254">
                                    <w:rPr>
                                      <w:rFonts w:asciiTheme="majorHAnsi" w:eastAsia="Times New Roman" w:hAnsiTheme="majorHAnsi" w:cs="Arial"/>
                                      <w:color w:val="0070C0"/>
                                      <w:lang w:val="en-AU" w:eastAsia="en-AU"/>
                                    </w:rPr>
                                    <w:t>-o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44FF0" id="Group 1" o:spid="_x0000_s1026" alt="Contact Info" style="position:absolute;margin-left:0;margin-top:0;width:149.75pt;height:720.85pt;z-index:251659264;mso-left-percent:59;mso-wrap-distance-left:7.2pt;mso-wrap-distance-right:7.2pt;mso-wrap-distance-bottom:3in;mso-position-horizontal-relative:page;mso-position-vertical:top;mso-position-vertical-relative:margin;mso-left-percent:59;mso-width-relative:margin;mso-height-relative:margin" coordsize="19050,867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&#13;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702668D505BD461493BAA127E066D8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115D47FF" w14:textId="77777777" w:rsidR="007A027B" w:rsidRDefault="00251E51">
                            <w:pPr>
                              <w:pStyle w:val="Name"/>
                            </w:pPr>
                            <w:r>
                              <w:rPr>
                                <w:lang w:val="en-AU"/>
                              </w:rPr>
                              <w:t>Kroum Klutchkov</w:t>
                            </w:r>
                          </w:p>
                        </w:sdtContent>
                      </w:sdt>
                      <w:p w14:paraId="429FC2E6" w14:textId="16D20836" w:rsidR="00251E51" w:rsidRDefault="00D628BE" w:rsidP="004911AB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  <w:r>
                          <w:t>Technical Lead</w:t>
                        </w:r>
                        <w:r w:rsidR="004911AB" w:rsidRPr="004911AB">
                          <w:t xml:space="preserve"> @ </w:t>
                        </w:r>
                        <w:proofErr w:type="spellStart"/>
                        <w:r>
                          <w:t>Paytron</w:t>
                        </w:r>
                      </w:p>
                      <w:proofErr w:type="spellEnd"/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&#13;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022F4588" w14:textId="77777777" w:rsidR="007A027B" w:rsidRDefault="00AD770B">
                            <w:r>
                              <w:t>Sydney, NSW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6A8B1279" w14:textId="77777777" w:rsidR="007A027B" w:rsidRDefault="00AD770B">
                            <w:pPr>
                              <w:pStyle w:val="ContactInfo"/>
                            </w:pPr>
                            <w:r>
                              <w:t>0411105699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7450A245" w14:textId="77777777" w:rsidR="007A027B" w:rsidRDefault="00AD770B">
                            <w:pPr>
                              <w:pStyle w:val="ContactInfo"/>
                            </w:pPr>
                            <w:r>
                              <w:t>Kroum.klutchkov@gmail.com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eastAsia="Times New Roman" w:hAnsiTheme="majorHAnsi" w:cs="Arial"/>
                            <w:color w:val="0070C0"/>
                            <w:lang w:val="en-AU" w:eastAsia="en-AU"/>
                          </w:rPr>
                          <w:alias w:val="Website"/>
                          <w:tag w:val=""/>
                          <w:id w:val="-2006035799"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546E1AA4" w14:textId="739DA697" w:rsidR="007A027B" w:rsidRPr="008B6365" w:rsidRDefault="00BF5254">
                            <w:pPr>
                              <w:pStyle w:val="ContactInfo"/>
                              <w:rPr>
                                <w:rFonts w:asciiTheme="majorHAnsi" w:hAnsiTheme="majorHAnsi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BF5254">
                              <w:rPr>
                                <w:rFonts w:asciiTheme="majorHAnsi" w:eastAsia="Times New Roman" w:hAnsiTheme="majorHAnsi" w:cs="Arial"/>
                                <w:color w:val="0070C0"/>
                                <w:lang w:val="en-AU" w:eastAsia="en-AU"/>
                              </w:rPr>
                              <w:t>linkedin.com/in/</w:t>
                            </w:r>
                            <w:proofErr w:type="spellStart"/>
                            <w:r w:rsidRPr="00BF5254">
                              <w:rPr>
                                <w:rFonts w:asciiTheme="majorHAnsi" w:eastAsia="Times New Roman" w:hAnsiTheme="majorHAnsi" w:cs="Arial"/>
                                <w:color w:val="0070C0"/>
                                <w:lang w:val="en-AU" w:eastAsia="en-AU"/>
                              </w:rPr>
                              <w:t>kklutchkov</w:t>
                            </w:r>
                            <w:proofErr w:type="spellEnd"/>
                            <w:r w:rsidRPr="00BF5254">
                              <w:rPr>
                                <w:rFonts w:asciiTheme="majorHAnsi" w:eastAsia="Times New Roman" w:hAnsiTheme="majorHAnsi" w:cs="Arial"/>
                                <w:color w:val="0070C0"/>
                                <w:lang w:val="en-AU" w:eastAsia="en-AU"/>
                              </w:rPr>
                              <w:t xml:space="preserve"> github.com/</w:t>
                            </w:r>
                            <w:proofErr w:type="spellStart"/>
                            <w:r w:rsidRPr="00BF5254">
                              <w:rPr>
                                <w:rFonts w:asciiTheme="majorHAnsi" w:eastAsia="Times New Roman" w:hAnsiTheme="majorHAnsi" w:cs="Arial"/>
                                <w:color w:val="0070C0"/>
                                <w:lang w:val="en-AU" w:eastAsia="en-AU"/>
                              </w:rPr>
                              <w:t>Astr</w:t>
                            </w:r>
                            <w:proofErr w:type="spellEnd"/>
                            <w:r w:rsidRPr="00BF5254">
                              <w:rPr>
                                <w:rFonts w:asciiTheme="majorHAnsi" w:eastAsia="Times New Roman" w:hAnsiTheme="majorHAnsi" w:cs="Arial"/>
                                <w:color w:val="0070C0"/>
                                <w:lang w:val="en-AU" w:eastAsia="en-AU"/>
                              </w:rPr>
                              <w:t>-o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251E51">
        <w:t>Summary</w:t>
      </w:r>
    </w:p>
    <w:p w14:paraId="0A2FA4F4" w14:textId="3DA68AB5" w:rsidR="00D628BE" w:rsidRDefault="00760626">
      <w:pPr>
        <w:pStyle w:val="SectionHeading"/>
        <w:rPr>
          <w:caps w:val="0"/>
          <w:color w:val="000000" w:themeColor="text1"/>
          <w:sz w:val="20"/>
        </w:rPr>
      </w:pPr>
      <w:r w:rsidRPr="003314F0">
        <w:rPr>
          <w:caps w:val="0"/>
          <w:color w:val="000000" w:themeColor="text1"/>
          <w:sz w:val="20"/>
        </w:rPr>
        <w:t>I</w:t>
      </w:r>
      <w:r w:rsidR="00571375" w:rsidRPr="003314F0">
        <w:rPr>
          <w:caps w:val="0"/>
          <w:color w:val="000000" w:themeColor="text1"/>
          <w:sz w:val="20"/>
        </w:rPr>
        <w:t xml:space="preserve"> </w:t>
      </w:r>
      <w:r w:rsidR="00571375" w:rsidRPr="00571375">
        <w:rPr>
          <w:caps w:val="0"/>
          <w:color w:val="000000" w:themeColor="text1"/>
          <w:sz w:val="20"/>
        </w:rPr>
        <w:t xml:space="preserve">am a Technical </w:t>
      </w:r>
      <w:r w:rsidR="006B0DC8">
        <w:rPr>
          <w:caps w:val="0"/>
          <w:color w:val="000000" w:themeColor="text1"/>
          <w:sz w:val="20"/>
        </w:rPr>
        <w:t>Lead/Manager</w:t>
      </w:r>
      <w:r w:rsidR="00571375" w:rsidRPr="00571375">
        <w:rPr>
          <w:caps w:val="0"/>
          <w:color w:val="000000" w:themeColor="text1"/>
          <w:sz w:val="20"/>
        </w:rPr>
        <w:t>,</w:t>
      </w:r>
      <w:r w:rsidR="006B0DC8" w:rsidRPr="006B0DC8">
        <w:rPr>
          <w:caps w:val="0"/>
          <w:color w:val="000000" w:themeColor="text1"/>
          <w:sz w:val="20"/>
        </w:rPr>
        <w:t xml:space="preserve"> </w:t>
      </w:r>
      <w:r w:rsidR="006B0DC8">
        <w:rPr>
          <w:caps w:val="0"/>
          <w:color w:val="000000" w:themeColor="text1"/>
          <w:sz w:val="20"/>
        </w:rPr>
        <w:t>w</w:t>
      </w:r>
      <w:r w:rsidR="006B0DC8">
        <w:rPr>
          <w:caps w:val="0"/>
          <w:color w:val="000000" w:themeColor="text1"/>
          <w:sz w:val="20"/>
        </w:rPr>
        <w:t xml:space="preserve">ith over </w:t>
      </w:r>
      <w:r w:rsidR="003975B6">
        <w:rPr>
          <w:caps w:val="0"/>
          <w:color w:val="000000" w:themeColor="text1"/>
          <w:sz w:val="20"/>
        </w:rPr>
        <w:t>4</w:t>
      </w:r>
      <w:r w:rsidR="006B0DC8">
        <w:rPr>
          <w:caps w:val="0"/>
          <w:color w:val="000000" w:themeColor="text1"/>
          <w:sz w:val="20"/>
        </w:rPr>
        <w:t xml:space="preserve"> years’ experience leading a </w:t>
      </w:r>
      <w:r>
        <w:rPr>
          <w:caps w:val="0"/>
          <w:color w:val="000000" w:themeColor="text1"/>
          <w:sz w:val="20"/>
        </w:rPr>
        <w:t>high-performance multifunctional team and over 10 years’ experience in Software Engineering &amp; Data Science</w:t>
      </w:r>
      <w:r w:rsidR="006B0DC8">
        <w:rPr>
          <w:caps w:val="0"/>
          <w:color w:val="000000" w:themeColor="text1"/>
          <w:sz w:val="20"/>
        </w:rPr>
        <w:t>.</w:t>
      </w:r>
    </w:p>
    <w:p w14:paraId="392427E2" w14:textId="3B1AD2AF" w:rsidR="003314F0" w:rsidRDefault="003314F0">
      <w:pPr>
        <w:pStyle w:val="SectionHeading"/>
        <w:rPr>
          <w:caps w:val="0"/>
          <w:color w:val="000000" w:themeColor="text1"/>
          <w:sz w:val="20"/>
        </w:rPr>
      </w:pPr>
    </w:p>
    <w:p w14:paraId="0F11454A" w14:textId="249BE6D3" w:rsidR="003314F0" w:rsidRDefault="003314F0">
      <w:pPr>
        <w:pStyle w:val="SectionHeading"/>
        <w:rPr>
          <w:caps w:val="0"/>
          <w:color w:val="000000" w:themeColor="text1"/>
          <w:sz w:val="20"/>
        </w:rPr>
      </w:pPr>
      <w:r w:rsidRPr="00571375">
        <w:rPr>
          <w:caps w:val="0"/>
          <w:color w:val="000000" w:themeColor="text1"/>
          <w:sz w:val="20"/>
        </w:rPr>
        <w:t xml:space="preserve">I have broad technical skills in Cloud Architecture, Full-Stack Web Development, </w:t>
      </w:r>
      <w:r>
        <w:rPr>
          <w:caps w:val="0"/>
          <w:color w:val="000000" w:themeColor="text1"/>
          <w:sz w:val="20"/>
        </w:rPr>
        <w:t>Data Science</w:t>
      </w:r>
      <w:r w:rsidRPr="00571375">
        <w:rPr>
          <w:caps w:val="0"/>
          <w:color w:val="000000" w:themeColor="text1"/>
          <w:sz w:val="20"/>
        </w:rPr>
        <w:t>, Serverless</w:t>
      </w:r>
      <w:r>
        <w:rPr>
          <w:caps w:val="0"/>
          <w:color w:val="000000" w:themeColor="text1"/>
          <w:sz w:val="20"/>
        </w:rPr>
        <w:t xml:space="preserve"> Event-Driven</w:t>
      </w:r>
      <w:r w:rsidRPr="00571375">
        <w:rPr>
          <w:caps w:val="0"/>
          <w:color w:val="000000" w:themeColor="text1"/>
          <w:sz w:val="20"/>
        </w:rPr>
        <w:t xml:space="preserve"> Architecture</w:t>
      </w:r>
      <w:r>
        <w:rPr>
          <w:caps w:val="0"/>
          <w:color w:val="000000" w:themeColor="text1"/>
          <w:sz w:val="20"/>
        </w:rPr>
        <w:t>s</w:t>
      </w:r>
      <w:r w:rsidRPr="00571375">
        <w:rPr>
          <w:caps w:val="0"/>
          <w:color w:val="000000" w:themeColor="text1"/>
          <w:sz w:val="20"/>
        </w:rPr>
        <w:t xml:space="preserve">, API </w:t>
      </w:r>
      <w:r>
        <w:rPr>
          <w:caps w:val="0"/>
          <w:color w:val="000000" w:themeColor="text1"/>
          <w:sz w:val="20"/>
        </w:rPr>
        <w:t>led</w:t>
      </w:r>
      <w:r w:rsidRPr="00571375">
        <w:rPr>
          <w:caps w:val="0"/>
          <w:color w:val="000000" w:themeColor="text1"/>
          <w:sz w:val="20"/>
        </w:rPr>
        <w:t xml:space="preserve"> design, Statistics,</w:t>
      </w:r>
      <w:r>
        <w:rPr>
          <w:caps w:val="0"/>
          <w:color w:val="000000" w:themeColor="text1"/>
          <w:sz w:val="20"/>
        </w:rPr>
        <w:t xml:space="preserve"> Computer Science</w:t>
      </w:r>
      <w:r w:rsidRPr="00571375">
        <w:rPr>
          <w:caps w:val="0"/>
          <w:color w:val="000000" w:themeColor="text1"/>
          <w:sz w:val="20"/>
        </w:rPr>
        <w:t xml:space="preserve"> and experience with implementing solutions in Google and AWS Cloud.</w:t>
      </w:r>
    </w:p>
    <w:p w14:paraId="1993074B" w14:textId="388B92BA" w:rsidR="003314F0" w:rsidRDefault="003314F0">
      <w:pPr>
        <w:pStyle w:val="SectionHeading"/>
        <w:rPr>
          <w:caps w:val="0"/>
          <w:color w:val="000000" w:themeColor="text1"/>
          <w:sz w:val="20"/>
        </w:rPr>
      </w:pPr>
    </w:p>
    <w:p w14:paraId="6683EFA4" w14:textId="379DD94F" w:rsidR="006B0DC8" w:rsidRDefault="003314F0" w:rsidP="00F60260">
      <w:pPr>
        <w:pStyle w:val="SectionHeading"/>
        <w:rPr>
          <w:caps w:val="0"/>
          <w:color w:val="000000" w:themeColor="text1"/>
          <w:sz w:val="20"/>
        </w:rPr>
      </w:pPr>
      <w:r>
        <w:rPr>
          <w:caps w:val="0"/>
          <w:color w:val="000000" w:themeColor="text1"/>
          <w:sz w:val="20"/>
        </w:rPr>
        <w:t>I am a servant leader who is dedicated to ensuring my team is well supported, productive and working in a collaborative way. While maintaining our focus on technical and operational excellence.</w:t>
      </w:r>
    </w:p>
    <w:p w14:paraId="0ABE8815" w14:textId="0D0A5501" w:rsidR="003975B6" w:rsidRDefault="003975B6" w:rsidP="00F60260">
      <w:pPr>
        <w:pStyle w:val="SectionHeading"/>
        <w:rPr>
          <w:caps w:val="0"/>
          <w:color w:val="000000" w:themeColor="text1"/>
          <w:sz w:val="20"/>
        </w:rPr>
      </w:pPr>
    </w:p>
    <w:p w14:paraId="41A71896" w14:textId="53A57A09" w:rsidR="006B0DC8" w:rsidRPr="003314F0" w:rsidRDefault="003975B6" w:rsidP="00F60260">
      <w:pPr>
        <w:pStyle w:val="SectionHeading"/>
        <w:rPr>
          <w:caps w:val="0"/>
          <w:color w:val="000000" w:themeColor="text1"/>
          <w:sz w:val="20"/>
        </w:rPr>
      </w:pPr>
      <w:r>
        <w:rPr>
          <w:caps w:val="0"/>
          <w:color w:val="000000" w:themeColor="text1"/>
          <w:sz w:val="20"/>
        </w:rPr>
        <w:t>I am also a polyglot</w:t>
      </w:r>
      <w:r w:rsidR="00760626">
        <w:rPr>
          <w:caps w:val="0"/>
          <w:color w:val="000000" w:themeColor="text1"/>
          <w:sz w:val="20"/>
        </w:rPr>
        <w:t xml:space="preserve"> Software Engineer</w:t>
      </w:r>
      <w:r>
        <w:rPr>
          <w:caps w:val="0"/>
          <w:color w:val="000000" w:themeColor="text1"/>
          <w:sz w:val="20"/>
        </w:rPr>
        <w:t xml:space="preserve"> with fluency in modern Typescript, Python and SQL, with experience in Java and C#. </w:t>
      </w:r>
      <w:r w:rsidR="00760626">
        <w:rPr>
          <w:caps w:val="0"/>
          <w:color w:val="000000" w:themeColor="text1"/>
          <w:sz w:val="20"/>
        </w:rPr>
        <w:t>I am committed to a lifetime of learning and love being exposed to new techniques and technologies.</w:t>
      </w:r>
    </w:p>
    <w:p w14:paraId="1449F5BD" w14:textId="145DA35F" w:rsidR="006539FE" w:rsidRPr="00F60260" w:rsidRDefault="006539FE" w:rsidP="00F60260">
      <w:pPr>
        <w:pStyle w:val="SectionHeading"/>
        <w:rPr>
          <w:b/>
        </w:rPr>
      </w:pPr>
    </w:p>
    <w:p w14:paraId="2A885C88" w14:textId="257CAF92" w:rsidR="00E05185" w:rsidRDefault="00AD770B" w:rsidP="004039FC">
      <w:pPr>
        <w:pStyle w:val="SectionHeading"/>
      </w:pPr>
      <w:r w:rsidRPr="00AD770B">
        <w:t>Key Skills &amp; Expertise</w:t>
      </w:r>
    </w:p>
    <w:p w14:paraId="3B6829D7" w14:textId="77777777" w:rsidR="006539FE" w:rsidRDefault="006539FE" w:rsidP="004039FC">
      <w:pPr>
        <w:pStyle w:val="SectionHeading"/>
      </w:pPr>
    </w:p>
    <w:p w14:paraId="65B8707C" w14:textId="36DC7C45" w:rsidR="00E05185" w:rsidRDefault="00E05185" w:rsidP="004039FC">
      <w:pPr>
        <w:pStyle w:val="ListBullet"/>
        <w:spacing w:line="360" w:lineRule="auto"/>
      </w:pPr>
      <w:r w:rsidRPr="00767998">
        <w:rPr>
          <w:b/>
          <w:bCs/>
        </w:rPr>
        <w:t>People Management</w:t>
      </w:r>
      <w:r w:rsidR="00571375">
        <w:rPr>
          <w:b/>
          <w:bCs/>
        </w:rPr>
        <w:t xml:space="preserve"> </w:t>
      </w:r>
      <w:r w:rsidRPr="00767998">
        <w:t>– standups, retrospectives,</w:t>
      </w:r>
      <w:r>
        <w:t xml:space="preserve"> code reviews, </w:t>
      </w:r>
      <w:r w:rsidRPr="00767998">
        <w:t>team building</w:t>
      </w:r>
      <w:r>
        <w:t xml:space="preserve">, promoting a culture of technical excellence and personal development. </w:t>
      </w:r>
    </w:p>
    <w:p w14:paraId="726E5D3B" w14:textId="5DDFC47C" w:rsidR="00571375" w:rsidRDefault="00571375" w:rsidP="00571375">
      <w:pPr>
        <w:pStyle w:val="ListBullet"/>
        <w:spacing w:line="360" w:lineRule="auto"/>
      </w:pPr>
      <w:r>
        <w:rPr>
          <w:b/>
          <w:bCs/>
        </w:rPr>
        <w:t xml:space="preserve">Technical Leadership </w:t>
      </w:r>
      <w:r>
        <w:t>– Building vendor and partner relationships, presenting, and sharing technical knowledge with a broad audience.</w:t>
      </w:r>
    </w:p>
    <w:p w14:paraId="6C819E8A" w14:textId="521E6B05" w:rsidR="00571375" w:rsidRPr="004039FC" w:rsidRDefault="00571375" w:rsidP="00571375">
      <w:pPr>
        <w:pStyle w:val="ListBullet"/>
        <w:spacing w:line="360" w:lineRule="auto"/>
      </w:pPr>
      <w:r>
        <w:rPr>
          <w:b/>
          <w:bCs/>
        </w:rPr>
        <w:t xml:space="preserve">Project Leadership </w:t>
      </w:r>
      <w:r>
        <w:t xml:space="preserve">– Presenting POCs and showcases, helping facilitate change management and training, managing stakeholder expectations and resource </w:t>
      </w:r>
      <w:r w:rsidR="0062224A">
        <w:t>planning.</w:t>
      </w:r>
    </w:p>
    <w:p w14:paraId="144D70A4" w14:textId="79C3F8B6" w:rsidR="00767998" w:rsidRP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Web</w:t>
      </w:r>
      <w:r w:rsidRPr="00767998">
        <w:t xml:space="preserve"> </w:t>
      </w:r>
      <w:r w:rsidR="00972D07">
        <w:t>–</w:t>
      </w:r>
      <w:r w:rsidRPr="00767998">
        <w:t xml:space="preserve"> </w:t>
      </w:r>
      <w:r w:rsidR="00972D07">
        <w:t>React/</w:t>
      </w:r>
      <w:r w:rsidRPr="00767998">
        <w:t xml:space="preserve">Vue.JS, Typescript, </w:t>
      </w:r>
      <w:proofErr w:type="spellStart"/>
      <w:r w:rsidRPr="00767998">
        <w:t>Javascript</w:t>
      </w:r>
      <w:proofErr w:type="spellEnd"/>
      <w:r w:rsidRPr="00767998">
        <w:t>, NodeJS,</w:t>
      </w:r>
      <w:r w:rsidR="00861F8D">
        <w:t xml:space="preserve"> Sass, Webpack</w:t>
      </w:r>
    </w:p>
    <w:p w14:paraId="65DE41D1" w14:textId="4818D838" w:rsid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Data</w:t>
      </w:r>
      <w:r w:rsidR="00571375">
        <w:rPr>
          <w:b/>
          <w:bCs/>
        </w:rPr>
        <w:t xml:space="preserve"> Science/Data Engineering</w:t>
      </w:r>
      <w:r w:rsidRPr="00767998">
        <w:t xml:space="preserve"> - Python, </w:t>
      </w:r>
      <w:proofErr w:type="spellStart"/>
      <w:r w:rsidRPr="00767998">
        <w:t>SKLearn</w:t>
      </w:r>
      <w:proofErr w:type="spellEnd"/>
      <w:r w:rsidRPr="00767998">
        <w:t xml:space="preserve">, NLTK, Dialog Flow, Pandas, Flask, </w:t>
      </w:r>
      <w:proofErr w:type="spellStart"/>
      <w:r w:rsidRPr="00767998">
        <w:t>Jupyter</w:t>
      </w:r>
      <w:proofErr w:type="spellEnd"/>
      <w:r w:rsidRPr="00767998">
        <w:t xml:space="preserve"> Notebooks</w:t>
      </w:r>
      <w:r w:rsidR="00760626">
        <w:t>/Labs</w:t>
      </w:r>
    </w:p>
    <w:p w14:paraId="2BC73168" w14:textId="3F18687D" w:rsidR="00571375" w:rsidRPr="00767998" w:rsidRDefault="00571375" w:rsidP="00CB0849">
      <w:pPr>
        <w:pStyle w:val="ListBullet"/>
        <w:spacing w:line="360" w:lineRule="auto"/>
      </w:pPr>
      <w:r>
        <w:rPr>
          <w:b/>
          <w:bCs/>
        </w:rPr>
        <w:t xml:space="preserve">Data Analytics </w:t>
      </w:r>
      <w:r>
        <w:t>– Tableau, Big Query</w:t>
      </w:r>
      <w:r w:rsidR="006B0DC8">
        <w:t xml:space="preserve">, AWS </w:t>
      </w:r>
      <w:proofErr w:type="spellStart"/>
      <w:r w:rsidR="006B0DC8">
        <w:t>Quicksight</w:t>
      </w:r>
      <w:proofErr w:type="spellEnd"/>
    </w:p>
    <w:p w14:paraId="6C6C5007" w14:textId="73C7F6A3" w:rsidR="00767998" w:rsidRP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 xml:space="preserve">API </w:t>
      </w:r>
      <w:r w:rsidR="00571375">
        <w:rPr>
          <w:b/>
          <w:bCs/>
        </w:rPr>
        <w:t>Led</w:t>
      </w:r>
      <w:r w:rsidRPr="00767998">
        <w:rPr>
          <w:b/>
          <w:bCs/>
        </w:rPr>
        <w:t xml:space="preserve"> Design</w:t>
      </w:r>
      <w:r w:rsidRPr="00767998">
        <w:t xml:space="preserve"> </w:t>
      </w:r>
      <w:r w:rsidR="00D628BE">
        <w:t>–</w:t>
      </w:r>
      <w:r w:rsidRPr="00767998">
        <w:t xml:space="preserve"> Apigee,</w:t>
      </w:r>
      <w:r w:rsidR="00D628BE">
        <w:t xml:space="preserve"> AWS, </w:t>
      </w:r>
      <w:proofErr w:type="spellStart"/>
      <w:r w:rsidR="00D628BE">
        <w:t>APIGatway</w:t>
      </w:r>
      <w:proofErr w:type="spellEnd"/>
      <w:r w:rsidR="00D628BE">
        <w:t>,</w:t>
      </w:r>
      <w:r w:rsidRPr="00767998">
        <w:t xml:space="preserve"> REST, </w:t>
      </w:r>
      <w:proofErr w:type="spellStart"/>
      <w:r w:rsidRPr="00767998">
        <w:t>GraphQL</w:t>
      </w:r>
      <w:proofErr w:type="spellEnd"/>
      <w:r w:rsidRPr="00767998">
        <w:t xml:space="preserve">, </w:t>
      </w:r>
      <w:proofErr w:type="spellStart"/>
      <w:r w:rsidRPr="00767998">
        <w:t>WebSockets</w:t>
      </w:r>
      <w:proofErr w:type="spellEnd"/>
    </w:p>
    <w:p w14:paraId="5E0A9291" w14:textId="03EE5D63" w:rsidR="0062224A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Serverless Architectures</w:t>
      </w:r>
      <w:r w:rsidRPr="00767998">
        <w:t xml:space="preserve"> - AWS Lambda, Step Functions, SNS, SQ</w:t>
      </w:r>
      <w:r w:rsidR="0062224A">
        <w:t>S</w:t>
      </w:r>
      <w:r w:rsidR="006B0DC8">
        <w:t xml:space="preserve">, </w:t>
      </w:r>
      <w:proofErr w:type="spellStart"/>
      <w:r w:rsidR="006B0DC8">
        <w:t>Event</w:t>
      </w:r>
      <w:r w:rsidR="006B0DC8">
        <w:rPr>
          <w:b/>
          <w:bCs/>
        </w:rPr>
        <w:t>Bridge</w:t>
      </w:r>
      <w:proofErr w:type="spellEnd"/>
    </w:p>
    <w:p w14:paraId="15584DD4" w14:textId="2B5758C6" w:rsidR="00767998" w:rsidRPr="00767998" w:rsidRDefault="00767998" w:rsidP="00CB0849">
      <w:pPr>
        <w:pStyle w:val="ListBullet"/>
        <w:spacing w:line="360" w:lineRule="auto"/>
      </w:pPr>
      <w:r w:rsidRPr="0062224A">
        <w:rPr>
          <w:b/>
          <w:bCs/>
        </w:rPr>
        <w:t>Containerization</w:t>
      </w:r>
      <w:r w:rsidRPr="00767998">
        <w:t xml:space="preserve"> - AWS ECS, Docker</w:t>
      </w:r>
    </w:p>
    <w:p w14:paraId="7F0A6FF5" w14:textId="4EA266BB" w:rsidR="00767998" w:rsidRP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Databases</w:t>
      </w:r>
      <w:r w:rsidRPr="00767998">
        <w:t xml:space="preserve"> - MSSQL,</w:t>
      </w:r>
      <w:r w:rsidR="00571375">
        <w:t xml:space="preserve"> </w:t>
      </w:r>
      <w:r w:rsidRPr="00767998">
        <w:t>Mongo</w:t>
      </w:r>
      <w:r w:rsidR="00E05185">
        <w:t>, Dynamo</w:t>
      </w:r>
    </w:p>
    <w:p w14:paraId="200E6812" w14:textId="77777777" w:rsidR="00767998" w:rsidRP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Unit Testing &amp; CDI</w:t>
      </w:r>
      <w:r w:rsidRPr="00767998">
        <w:t xml:space="preserve"> - Bitbucket Pipelines</w:t>
      </w:r>
    </w:p>
    <w:p w14:paraId="4E95A741" w14:textId="50DDFAE9" w:rsidR="00767998" w:rsidRDefault="00767998" w:rsidP="00CB0849">
      <w:pPr>
        <w:pStyle w:val="ListBullet"/>
        <w:spacing w:line="360" w:lineRule="auto"/>
      </w:pPr>
      <w:r w:rsidRPr="00767998">
        <w:rPr>
          <w:b/>
          <w:bCs/>
        </w:rPr>
        <w:t>JIRA &amp; Agile Methodology</w:t>
      </w:r>
      <w:r>
        <w:t xml:space="preserve"> – Kanban, Scrum</w:t>
      </w:r>
    </w:p>
    <w:p w14:paraId="6EEF93A2" w14:textId="7C5035E3" w:rsidR="00861F8D" w:rsidRPr="00767998" w:rsidRDefault="00861F8D" w:rsidP="00CB0849">
      <w:pPr>
        <w:pStyle w:val="ListBullet"/>
        <w:spacing w:line="360" w:lineRule="auto"/>
      </w:pPr>
      <w:r>
        <w:rPr>
          <w:b/>
          <w:bCs/>
        </w:rPr>
        <w:t xml:space="preserve">Salesforce </w:t>
      </w:r>
      <w:r>
        <w:t>– Integration</w:t>
      </w:r>
      <w:r w:rsidR="006539FE">
        <w:t xml:space="preserve"> and Architecture</w:t>
      </w:r>
    </w:p>
    <w:p w14:paraId="50F86A8A" w14:textId="74B34D53" w:rsidR="006539FE" w:rsidRDefault="00E05185" w:rsidP="00A03D22">
      <w:pPr>
        <w:pStyle w:val="ListBullet"/>
        <w:spacing w:line="360" w:lineRule="auto"/>
      </w:pPr>
      <w:r w:rsidRPr="00571375">
        <w:rPr>
          <w:b/>
          <w:bCs/>
        </w:rPr>
        <w:t>Blockchain</w:t>
      </w:r>
      <w:r w:rsidR="00972D07">
        <w:rPr>
          <w:b/>
          <w:bCs/>
        </w:rPr>
        <w:t xml:space="preserve">/Ethereum – </w:t>
      </w:r>
      <w:r w:rsidR="00760626">
        <w:rPr>
          <w:b/>
          <w:bCs/>
        </w:rPr>
        <w:t>C</w:t>
      </w:r>
      <w:r w:rsidR="00972D07" w:rsidRPr="00760626">
        <w:t xml:space="preserve">urrently playing with </w:t>
      </w:r>
      <w:r w:rsidR="00972D07" w:rsidRPr="00760626">
        <w:t>solidity</w:t>
      </w:r>
      <w:r w:rsidR="00972D07" w:rsidRPr="00760626">
        <w:t xml:space="preserve"> &amp; smart contracts</w:t>
      </w:r>
    </w:p>
    <w:p w14:paraId="4FC7F5D7" w14:textId="1CA6AD2F" w:rsidR="00972D07" w:rsidRDefault="00972D07" w:rsidP="006B0DC8">
      <w:pPr>
        <w:pStyle w:val="ListBullet"/>
        <w:numPr>
          <w:ilvl w:val="0"/>
          <w:numId w:val="0"/>
        </w:numPr>
        <w:spacing w:line="360" w:lineRule="auto"/>
      </w:pPr>
    </w:p>
    <w:p w14:paraId="414EA004" w14:textId="1255473E" w:rsidR="00F60260" w:rsidRDefault="00F60260" w:rsidP="00A03D22">
      <w:pPr>
        <w:pStyle w:val="ListBullet"/>
        <w:numPr>
          <w:ilvl w:val="0"/>
          <w:numId w:val="0"/>
        </w:numPr>
        <w:spacing w:line="360" w:lineRule="auto"/>
        <w:ind w:left="216" w:hanging="216"/>
      </w:pPr>
    </w:p>
    <w:p w14:paraId="6C9AD237" w14:textId="0A7F66C5" w:rsidR="006B0DC8" w:rsidRDefault="006B0DC8" w:rsidP="00A03D22">
      <w:pPr>
        <w:pStyle w:val="ListBullet"/>
        <w:numPr>
          <w:ilvl w:val="0"/>
          <w:numId w:val="0"/>
        </w:numPr>
        <w:spacing w:line="360" w:lineRule="auto"/>
        <w:ind w:left="216" w:hanging="216"/>
      </w:pPr>
    </w:p>
    <w:p w14:paraId="54963E80" w14:textId="22E8916A" w:rsidR="006B0DC8" w:rsidRDefault="006B0DC8" w:rsidP="00A03D22">
      <w:pPr>
        <w:pStyle w:val="ListBullet"/>
        <w:numPr>
          <w:ilvl w:val="0"/>
          <w:numId w:val="0"/>
        </w:numPr>
        <w:spacing w:line="360" w:lineRule="auto"/>
        <w:ind w:left="216" w:hanging="216"/>
      </w:pPr>
    </w:p>
    <w:p w14:paraId="20D9D39D" w14:textId="5F9802ED" w:rsidR="006B0DC8" w:rsidRDefault="006B0DC8" w:rsidP="003314F0">
      <w:pPr>
        <w:pStyle w:val="ListBullet"/>
        <w:numPr>
          <w:ilvl w:val="0"/>
          <w:numId w:val="0"/>
        </w:numPr>
        <w:spacing w:line="360" w:lineRule="auto"/>
      </w:pPr>
    </w:p>
    <w:p w14:paraId="3639768D" w14:textId="77777777" w:rsidR="00F60260" w:rsidRDefault="00F60260" w:rsidP="00F60260">
      <w:pPr>
        <w:pStyle w:val="SectionHeading"/>
      </w:pPr>
      <w:r>
        <w:lastRenderedPageBreak/>
        <w:t>Experience</w:t>
      </w:r>
    </w:p>
    <w:p w14:paraId="5585C32E" w14:textId="44AFAA16" w:rsidR="00F60260" w:rsidRDefault="004E1317" w:rsidP="00F60260">
      <w:pPr>
        <w:pStyle w:val="ResumeDate"/>
      </w:pPr>
      <w:r>
        <w:t>April</w:t>
      </w:r>
      <w:r w:rsidR="00F60260">
        <w:t xml:space="preserve"> 20</w:t>
      </w:r>
      <w:r>
        <w:t>21</w:t>
      </w:r>
      <w:r w:rsidR="00F60260">
        <w:t xml:space="preserve"> </w:t>
      </w:r>
      <w:proofErr w:type="gramStart"/>
      <w:r w:rsidR="00F60260">
        <w:t xml:space="preserve">–  </w:t>
      </w:r>
      <w:r>
        <w:t>Now</w:t>
      </w:r>
      <w:proofErr w:type="gramEnd"/>
    </w:p>
    <w:p w14:paraId="079DB240" w14:textId="35C3ADE3" w:rsidR="00F60260" w:rsidRDefault="00F60260" w:rsidP="00F60260">
      <w:pPr>
        <w:pStyle w:val="Subsection"/>
      </w:pPr>
      <w:proofErr w:type="spellStart"/>
      <w:r>
        <w:t>Paytron</w:t>
      </w:r>
      <w:proofErr w:type="spellEnd"/>
    </w:p>
    <w:p w14:paraId="101D7242" w14:textId="3EC5F869" w:rsidR="008B2884" w:rsidRDefault="00F60260" w:rsidP="00F60260">
      <w:pPr>
        <w:pStyle w:val="Description"/>
      </w:pPr>
      <w:r>
        <w:t>Technical Lead – API</w:t>
      </w:r>
      <w:r w:rsidR="002D46E9">
        <w:t>s</w:t>
      </w:r>
      <w:r>
        <w:t xml:space="preserve"> &amp; Data</w:t>
      </w:r>
      <w:r w:rsidR="008B2884">
        <w:t xml:space="preserve"> </w:t>
      </w:r>
    </w:p>
    <w:p w14:paraId="06C49648" w14:textId="77777777" w:rsidR="002D46E9" w:rsidRPr="00A03D22" w:rsidRDefault="002D46E9" w:rsidP="00F60260">
      <w:pPr>
        <w:pStyle w:val="Description"/>
      </w:pPr>
    </w:p>
    <w:p w14:paraId="07268A5F" w14:textId="036E90C0" w:rsidR="008B2884" w:rsidRDefault="008B2884" w:rsidP="008B2884">
      <w:pPr>
        <w:pStyle w:val="Subsection"/>
        <w:rPr>
          <w:sz w:val="22"/>
          <w:szCs w:val="22"/>
        </w:rPr>
      </w:pPr>
      <w:r w:rsidRPr="006539FE">
        <w:rPr>
          <w:sz w:val="22"/>
          <w:szCs w:val="22"/>
        </w:rPr>
        <w:t>Key Achievements</w:t>
      </w:r>
    </w:p>
    <w:p w14:paraId="4D0E202F" w14:textId="33E580BE" w:rsidR="00760626" w:rsidRDefault="00760626" w:rsidP="00760626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Introduced daily standups and weekly engineering huddles to help information flow within the team.</w:t>
      </w:r>
    </w:p>
    <w:p w14:paraId="3A542F36" w14:textId="77777777" w:rsidR="00760626" w:rsidRPr="00760626" w:rsidRDefault="00760626" w:rsidP="00760626">
      <w:pPr>
        <w:pStyle w:val="ListBullet"/>
        <w:numPr>
          <w:ilvl w:val="0"/>
          <w:numId w:val="0"/>
        </w:numPr>
        <w:ind w:left="216"/>
        <w:rPr>
          <w:sz w:val="22"/>
          <w:szCs w:val="22"/>
          <w:shd w:val="clear" w:color="auto" w:fill="FFFFFF"/>
        </w:rPr>
      </w:pPr>
    </w:p>
    <w:p w14:paraId="36E6F597" w14:textId="06F4A5F9" w:rsidR="002D46E9" w:rsidRDefault="002D46E9" w:rsidP="002D46E9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Lead development and initial rollout of Partner API, including developer documentation and experience with </w:t>
      </w:r>
      <w:proofErr w:type="spellStart"/>
      <w:r>
        <w:rPr>
          <w:sz w:val="22"/>
          <w:szCs w:val="22"/>
          <w:shd w:val="clear" w:color="auto" w:fill="FFFFFF"/>
        </w:rPr>
        <w:t>OpenAPI</w:t>
      </w:r>
      <w:proofErr w:type="spellEnd"/>
      <w:r>
        <w:rPr>
          <w:sz w:val="22"/>
          <w:szCs w:val="22"/>
          <w:shd w:val="clear" w:color="auto" w:fill="FFFFFF"/>
        </w:rPr>
        <w:t xml:space="preserve"> 3.0 + Postman.</w:t>
      </w:r>
    </w:p>
    <w:p w14:paraId="60D0E779" w14:textId="77777777" w:rsidR="002D46E9" w:rsidRDefault="002D46E9" w:rsidP="002D46E9">
      <w:pPr>
        <w:pStyle w:val="ListBullet"/>
        <w:numPr>
          <w:ilvl w:val="0"/>
          <w:numId w:val="0"/>
        </w:numPr>
        <w:ind w:left="216"/>
        <w:rPr>
          <w:sz w:val="22"/>
          <w:szCs w:val="22"/>
          <w:shd w:val="clear" w:color="auto" w:fill="FFFFFF"/>
        </w:rPr>
      </w:pPr>
    </w:p>
    <w:p w14:paraId="7F01A063" w14:textId="7AA89874" w:rsidR="002D46E9" w:rsidRPr="002D46E9" w:rsidRDefault="002D46E9" w:rsidP="002D46E9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Standardized the use of Typescript across all Backend Microservices</w:t>
      </w:r>
      <w:r w:rsidR="003314F0">
        <w:rPr>
          <w:sz w:val="22"/>
          <w:szCs w:val="22"/>
          <w:shd w:val="clear" w:color="auto" w:fill="FFFFFF"/>
        </w:rPr>
        <w:t>.</w:t>
      </w:r>
    </w:p>
    <w:p w14:paraId="7C49152E" w14:textId="77777777" w:rsidR="008B2884" w:rsidRPr="00F60260" w:rsidRDefault="008B2884" w:rsidP="002D46E9">
      <w:pPr>
        <w:pStyle w:val="ListBullet"/>
        <w:numPr>
          <w:ilvl w:val="0"/>
          <w:numId w:val="0"/>
        </w:numPr>
        <w:ind w:left="216"/>
        <w:rPr>
          <w:sz w:val="22"/>
          <w:szCs w:val="22"/>
          <w:shd w:val="clear" w:color="auto" w:fill="FFFFFF"/>
        </w:rPr>
      </w:pPr>
    </w:p>
    <w:p w14:paraId="1ABE811F" w14:textId="198D0F08" w:rsidR="008B2884" w:rsidRPr="0062224A" w:rsidRDefault="002D46E9" w:rsidP="008B2884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Championed move to </w:t>
      </w:r>
      <w:r w:rsidRPr="002D46E9">
        <w:rPr>
          <w:sz w:val="22"/>
          <w:szCs w:val="22"/>
          <w:shd w:val="clear" w:color="auto" w:fill="FFFFFF"/>
        </w:rPr>
        <w:t>CDK and infrastructure as code as standard across all microservices</w:t>
      </w:r>
      <w:r>
        <w:rPr>
          <w:sz w:val="22"/>
          <w:szCs w:val="22"/>
          <w:shd w:val="clear" w:color="auto" w:fill="FFFFFF"/>
        </w:rPr>
        <w:t>.</w:t>
      </w:r>
    </w:p>
    <w:p w14:paraId="196C3C09" w14:textId="77777777" w:rsidR="008B2884" w:rsidRDefault="008B2884" w:rsidP="008B2884">
      <w:pPr>
        <w:pStyle w:val="ListBullet"/>
        <w:numPr>
          <w:ilvl w:val="0"/>
          <w:numId w:val="0"/>
        </w:numPr>
        <w:ind w:left="216"/>
      </w:pPr>
    </w:p>
    <w:p w14:paraId="6847DA77" w14:textId="074C9778" w:rsidR="008B2884" w:rsidRPr="0062224A" w:rsidRDefault="002D46E9" w:rsidP="008B2884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Developed a complete data pipeline and reporting solution for Daily Reconciliation using Amazon Athena and Glue.</w:t>
      </w:r>
    </w:p>
    <w:p w14:paraId="6631E3FE" w14:textId="77777777" w:rsidR="008B2884" w:rsidRPr="00D30561" w:rsidRDefault="008B2884" w:rsidP="008B2884">
      <w:pPr>
        <w:pStyle w:val="ListBullet"/>
        <w:numPr>
          <w:ilvl w:val="0"/>
          <w:numId w:val="0"/>
        </w:numPr>
      </w:pPr>
    </w:p>
    <w:p w14:paraId="674D6A65" w14:textId="30ED8178" w:rsidR="00760626" w:rsidRPr="00760626" w:rsidRDefault="002D46E9" w:rsidP="00760626">
      <w:pPr>
        <w:pStyle w:val="ListBullet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Lead Implementation of MYOB Advanced ERP Partner integration</w:t>
      </w:r>
      <w:r w:rsidR="003314F0">
        <w:rPr>
          <w:sz w:val="22"/>
          <w:szCs w:val="22"/>
          <w:shd w:val="clear" w:color="auto" w:fill="FFFFFF"/>
        </w:rPr>
        <w:t>.</w:t>
      </w:r>
    </w:p>
    <w:p w14:paraId="492B5002" w14:textId="77777777" w:rsidR="004E1317" w:rsidRPr="006539FE" w:rsidRDefault="004E1317" w:rsidP="004E1317">
      <w:pPr>
        <w:pStyle w:val="Subsection"/>
        <w:rPr>
          <w:sz w:val="22"/>
          <w:szCs w:val="22"/>
        </w:rPr>
      </w:pPr>
      <w:r w:rsidRPr="006539FE">
        <w:rPr>
          <w:sz w:val="22"/>
          <w:szCs w:val="22"/>
        </w:rPr>
        <w:t xml:space="preserve">Responsibilities </w:t>
      </w:r>
    </w:p>
    <w:p w14:paraId="0CDF6F3D" w14:textId="77777777" w:rsidR="004E1317" w:rsidRPr="00D30561" w:rsidRDefault="004E1317" w:rsidP="004E1317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Ensuring a culture of technical excellence through code reviews, standards and open discussions with the team</w:t>
      </w:r>
    </w:p>
    <w:p w14:paraId="72BB325A" w14:textId="53B8128C" w:rsidR="004E1317" w:rsidRPr="00D30561" w:rsidRDefault="004E1317" w:rsidP="004E1317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Architecting and </w:t>
      </w:r>
      <w:r>
        <w:rPr>
          <w:shd w:val="clear" w:color="auto" w:fill="FFFFFF"/>
        </w:rPr>
        <w:t>delivering backend microservices with AWS Lambda Serverless and typescript</w:t>
      </w:r>
    </w:p>
    <w:p w14:paraId="322AD38C" w14:textId="5322419D" w:rsidR="002D46E9" w:rsidRDefault="004E1317" w:rsidP="004E1317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Maintaining governance and </w:t>
      </w:r>
      <w:r>
        <w:rPr>
          <w:shd w:val="clear" w:color="auto" w:fill="FFFFFF"/>
        </w:rPr>
        <w:t>security standards</w:t>
      </w:r>
    </w:p>
    <w:p w14:paraId="643C07D6" w14:textId="552AB8FD" w:rsidR="004E1317" w:rsidRDefault="004E1317" w:rsidP="004E1317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Supporting sales as required across API and Data</w:t>
      </w:r>
    </w:p>
    <w:p w14:paraId="160AD9A4" w14:textId="727E8A78" w:rsidR="004E1317" w:rsidRPr="004E1317" w:rsidRDefault="004E1317" w:rsidP="004E1317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Mentoring and inducting new developers into a rapidly growing and fast paced environment</w:t>
      </w:r>
    </w:p>
    <w:p w14:paraId="51B2429F" w14:textId="77777777" w:rsidR="004E1317" w:rsidRDefault="004E1317" w:rsidP="004E1317">
      <w:pPr>
        <w:pStyle w:val="Subsection"/>
        <w:rPr>
          <w:b w:val="0"/>
          <w:bCs w:val="0"/>
        </w:rPr>
      </w:pPr>
      <w:r w:rsidRPr="006539FE">
        <w:rPr>
          <w:sz w:val="22"/>
          <w:szCs w:val="22"/>
        </w:rPr>
        <w:t>Skills</w:t>
      </w:r>
    </w:p>
    <w:p w14:paraId="3EB2AEA5" w14:textId="77777777" w:rsidR="004E1317" w:rsidRPr="00E05185" w:rsidRDefault="004E1317" w:rsidP="004E1317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People Management &amp; Agile Development</w:t>
      </w:r>
      <w:r>
        <w:rPr>
          <w:shd w:val="clear" w:color="auto" w:fill="FFFFFF"/>
        </w:rPr>
        <w:t xml:space="preserve"> – standups, retros and code reviews</w:t>
      </w:r>
    </w:p>
    <w:p w14:paraId="23AB5E4B" w14:textId="4C5811A4" w:rsidR="006B0DC8" w:rsidRDefault="004E1317" w:rsidP="006B0DC8">
      <w:pPr>
        <w:pStyle w:val="ListBullet"/>
        <w:spacing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Distributed </w:t>
      </w:r>
      <w:r w:rsidRPr="00E05185">
        <w:rPr>
          <w:b/>
          <w:bCs/>
          <w:shd w:val="clear" w:color="auto" w:fill="FFFFFF"/>
        </w:rPr>
        <w:t xml:space="preserve">Web Application </w:t>
      </w:r>
      <w:r>
        <w:rPr>
          <w:b/>
          <w:bCs/>
          <w:shd w:val="clear" w:color="auto" w:fill="FFFFFF"/>
        </w:rPr>
        <w:t xml:space="preserve">Development </w:t>
      </w:r>
      <w:r>
        <w:rPr>
          <w:shd w:val="clear" w:color="auto" w:fill="FFFFFF"/>
        </w:rPr>
        <w:t xml:space="preserve">– JIRA, </w:t>
      </w:r>
      <w:r>
        <w:rPr>
          <w:shd w:val="clear" w:color="auto" w:fill="FFFFFF"/>
        </w:rPr>
        <w:t>Typescript</w:t>
      </w:r>
      <w:r>
        <w:rPr>
          <w:shd w:val="clear" w:color="auto" w:fill="FFFFFF"/>
        </w:rPr>
        <w:t xml:space="preserve">, NodeJS, </w:t>
      </w:r>
      <w:proofErr w:type="spellStart"/>
      <w:r>
        <w:rPr>
          <w:shd w:val="clear" w:color="auto" w:fill="FFFFFF"/>
        </w:rPr>
        <w:t>OpenAPI</w:t>
      </w:r>
      <w:proofErr w:type="spellEnd"/>
      <w:r>
        <w:rPr>
          <w:shd w:val="clear" w:color="auto" w:fill="FFFFFF"/>
        </w:rPr>
        <w:t xml:space="preserve">, Datadog, AWS, Lambda, API Gateway, SQS, SNS, </w:t>
      </w:r>
      <w:proofErr w:type="spellStart"/>
      <w:r>
        <w:rPr>
          <w:shd w:val="clear" w:color="auto" w:fill="FFFFFF"/>
        </w:rPr>
        <w:t>EventBridge</w:t>
      </w:r>
      <w:proofErr w:type="spellEnd"/>
      <w:r>
        <w:rPr>
          <w:shd w:val="clear" w:color="auto" w:fill="FFFFFF"/>
        </w:rPr>
        <w:t>, Dynamo</w:t>
      </w:r>
    </w:p>
    <w:p w14:paraId="2C47D904" w14:textId="77777777" w:rsidR="006B0DC8" w:rsidRDefault="006B0DC8" w:rsidP="006B0DC8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Data warehousing and Data Science</w:t>
      </w:r>
      <w:r>
        <w:rPr>
          <w:shd w:val="clear" w:color="auto" w:fill="FFFFFF"/>
        </w:rPr>
        <w:t xml:space="preserve"> – Athena, </w:t>
      </w:r>
      <w:proofErr w:type="spellStart"/>
      <w:r>
        <w:rPr>
          <w:shd w:val="clear" w:color="auto" w:fill="FFFFFF"/>
        </w:rPr>
        <w:t>QuickSight</w:t>
      </w:r>
      <w:proofErr w:type="spellEnd"/>
      <w:r>
        <w:rPr>
          <w:shd w:val="clear" w:color="auto" w:fill="FFFFFF"/>
        </w:rPr>
        <w:t>, Python</w:t>
      </w:r>
    </w:p>
    <w:p w14:paraId="69A9A5BB" w14:textId="5B5D3F60" w:rsidR="006B0DC8" w:rsidRDefault="006B0DC8" w:rsidP="006B0DC8">
      <w:pPr>
        <w:pStyle w:val="ListBullet"/>
        <w:numPr>
          <w:ilvl w:val="0"/>
          <w:numId w:val="0"/>
        </w:numPr>
        <w:spacing w:line="360" w:lineRule="auto"/>
        <w:ind w:left="216"/>
        <w:rPr>
          <w:shd w:val="clear" w:color="auto" w:fill="FFFFFF"/>
        </w:rPr>
      </w:pPr>
    </w:p>
    <w:p w14:paraId="2355264F" w14:textId="77777777" w:rsidR="006B0DC8" w:rsidRPr="006B0DC8" w:rsidRDefault="006B0DC8" w:rsidP="006B0DC8">
      <w:pPr>
        <w:pStyle w:val="ListBullet"/>
        <w:numPr>
          <w:ilvl w:val="0"/>
          <w:numId w:val="0"/>
        </w:numPr>
        <w:spacing w:line="360" w:lineRule="auto"/>
        <w:ind w:left="216"/>
        <w:rPr>
          <w:shd w:val="clear" w:color="auto" w:fill="FFFFFF"/>
        </w:rPr>
      </w:pPr>
    </w:p>
    <w:p w14:paraId="6E8F156D" w14:textId="4FB2CF8A" w:rsidR="00767998" w:rsidRDefault="00767998" w:rsidP="00767998">
      <w:pPr>
        <w:pStyle w:val="ResumeDate"/>
      </w:pPr>
      <w:r>
        <w:lastRenderedPageBreak/>
        <w:t>August 201</w:t>
      </w:r>
      <w:r w:rsidR="00CB0849">
        <w:t>8</w:t>
      </w:r>
      <w:r>
        <w:t xml:space="preserve"> – </w:t>
      </w:r>
      <w:r w:rsidR="00972D07">
        <w:t>April 2021</w:t>
      </w:r>
      <w:r>
        <w:t xml:space="preserve"> </w:t>
      </w:r>
    </w:p>
    <w:p w14:paraId="0235EDE3" w14:textId="77777777" w:rsidR="00767998" w:rsidRDefault="00767998" w:rsidP="00767998">
      <w:pPr>
        <w:pStyle w:val="Subsection"/>
      </w:pPr>
      <w:proofErr w:type="spellStart"/>
      <w:r>
        <w:t>Employsure</w:t>
      </w:r>
      <w:proofErr w:type="spellEnd"/>
    </w:p>
    <w:p w14:paraId="6EE5DC5D" w14:textId="2745CF70" w:rsidR="00A03D22" w:rsidRDefault="00CB0849" w:rsidP="00767998">
      <w:pPr>
        <w:pStyle w:val="Description"/>
      </w:pPr>
      <w:r w:rsidRPr="00A03D22">
        <w:t xml:space="preserve">Engineering </w:t>
      </w:r>
      <w:r w:rsidR="0062224A" w:rsidRPr="00A03D22">
        <w:t>Manager</w:t>
      </w:r>
      <w:r w:rsidR="00F60260">
        <w:t xml:space="preserve"> - Transformations</w:t>
      </w:r>
    </w:p>
    <w:p w14:paraId="6B2F6515" w14:textId="77777777" w:rsidR="00F60260" w:rsidRPr="00A03D22" w:rsidRDefault="00F60260" w:rsidP="00767998">
      <w:pPr>
        <w:pStyle w:val="Description"/>
      </w:pPr>
    </w:p>
    <w:p w14:paraId="6DCDDF5B" w14:textId="3036DB4D" w:rsidR="00767998" w:rsidRDefault="00767998" w:rsidP="00767998">
      <w:pPr>
        <w:pStyle w:val="Subsection"/>
        <w:rPr>
          <w:sz w:val="22"/>
          <w:szCs w:val="22"/>
        </w:rPr>
      </w:pPr>
      <w:r w:rsidRPr="006539FE">
        <w:rPr>
          <w:sz w:val="22"/>
          <w:szCs w:val="22"/>
        </w:rPr>
        <w:t>Key Achievements</w:t>
      </w:r>
    </w:p>
    <w:p w14:paraId="2772A9A5" w14:textId="4A77C06D" w:rsidR="00D30561" w:rsidRDefault="00F60260" w:rsidP="00767998">
      <w:pPr>
        <w:pStyle w:val="ListBullet"/>
        <w:rPr>
          <w:sz w:val="22"/>
          <w:szCs w:val="22"/>
          <w:shd w:val="clear" w:color="auto" w:fill="FFFFFF"/>
        </w:rPr>
      </w:pPr>
      <w:r w:rsidRPr="00F60260">
        <w:rPr>
          <w:sz w:val="22"/>
          <w:szCs w:val="22"/>
          <w:shd w:val="clear" w:color="auto" w:fill="FFFFFF"/>
        </w:rPr>
        <w:t>My team</w:t>
      </w:r>
      <w:r>
        <w:rPr>
          <w:sz w:val="22"/>
          <w:szCs w:val="22"/>
          <w:shd w:val="clear" w:color="auto" w:fill="FFFFFF"/>
        </w:rPr>
        <w:t xml:space="preserve"> was </w:t>
      </w:r>
      <w:r w:rsidRPr="00F60260">
        <w:rPr>
          <w:sz w:val="22"/>
          <w:szCs w:val="22"/>
          <w:shd w:val="clear" w:color="auto" w:fill="FFFFFF"/>
        </w:rPr>
        <w:t xml:space="preserve">responsible for implementing AI, Analytics and Digital platforms to support </w:t>
      </w:r>
      <w:proofErr w:type="spellStart"/>
      <w:r w:rsidRPr="00F60260">
        <w:rPr>
          <w:sz w:val="22"/>
          <w:szCs w:val="22"/>
          <w:shd w:val="clear" w:color="auto" w:fill="FFFFFF"/>
        </w:rPr>
        <w:t>Employsure's</w:t>
      </w:r>
      <w:proofErr w:type="spellEnd"/>
      <w:r w:rsidRPr="00F60260">
        <w:rPr>
          <w:sz w:val="22"/>
          <w:szCs w:val="22"/>
          <w:shd w:val="clear" w:color="auto" w:fill="FFFFFF"/>
        </w:rPr>
        <w:t xml:space="preserve"> rapid growth to over 30,000 clients across Australia and New Zealand.</w:t>
      </w:r>
    </w:p>
    <w:p w14:paraId="1D480ED8" w14:textId="77777777" w:rsidR="00F60260" w:rsidRPr="00F60260" w:rsidRDefault="00F60260" w:rsidP="00F60260">
      <w:pPr>
        <w:pStyle w:val="ListBullet"/>
        <w:numPr>
          <w:ilvl w:val="0"/>
          <w:numId w:val="0"/>
        </w:numPr>
        <w:ind w:left="216"/>
        <w:rPr>
          <w:sz w:val="22"/>
          <w:szCs w:val="22"/>
          <w:shd w:val="clear" w:color="auto" w:fill="FFFFFF"/>
        </w:rPr>
      </w:pPr>
    </w:p>
    <w:p w14:paraId="22A50BE0" w14:textId="1445B4F7" w:rsidR="00D30561" w:rsidRPr="0062224A" w:rsidRDefault="0062224A" w:rsidP="00D30561">
      <w:pPr>
        <w:pStyle w:val="ListBullet"/>
        <w:rPr>
          <w:sz w:val="22"/>
          <w:szCs w:val="22"/>
          <w:shd w:val="clear" w:color="auto" w:fill="FFFFFF"/>
        </w:rPr>
      </w:pPr>
      <w:r w:rsidRPr="0062224A">
        <w:rPr>
          <w:sz w:val="22"/>
          <w:szCs w:val="22"/>
          <w:shd w:val="clear" w:color="auto" w:fill="FFFFFF"/>
        </w:rPr>
        <w:t>Shaped the strategic digital technology road map and built a team to deliver it over 3 years</w:t>
      </w:r>
      <w:r w:rsidR="00F60260">
        <w:rPr>
          <w:sz w:val="22"/>
          <w:szCs w:val="22"/>
          <w:shd w:val="clear" w:color="auto" w:fill="FFFFFF"/>
        </w:rPr>
        <w:t>.</w:t>
      </w:r>
    </w:p>
    <w:p w14:paraId="6609DE7C" w14:textId="77777777" w:rsidR="00D30561" w:rsidRDefault="00D30561" w:rsidP="00D30561">
      <w:pPr>
        <w:pStyle w:val="ListBullet"/>
        <w:numPr>
          <w:ilvl w:val="0"/>
          <w:numId w:val="0"/>
        </w:numPr>
        <w:ind w:left="216"/>
      </w:pPr>
    </w:p>
    <w:p w14:paraId="5686B9DF" w14:textId="7EC39A03" w:rsidR="00D30561" w:rsidRPr="0062224A" w:rsidRDefault="0062224A" w:rsidP="00CB0849">
      <w:pPr>
        <w:pStyle w:val="ListBullet"/>
        <w:rPr>
          <w:sz w:val="22"/>
          <w:szCs w:val="22"/>
          <w:shd w:val="clear" w:color="auto" w:fill="FFFFFF"/>
        </w:rPr>
      </w:pPr>
      <w:r w:rsidRPr="0062224A">
        <w:rPr>
          <w:sz w:val="22"/>
          <w:szCs w:val="22"/>
          <w:shd w:val="clear" w:color="auto" w:fill="FFFFFF"/>
        </w:rPr>
        <w:t>Technical Lead and Architect on greenfield Customer Document Platform, end to end from requirements through to build, change management and post-rollout support. Scaling to 25k users</w:t>
      </w:r>
    </w:p>
    <w:p w14:paraId="29119473" w14:textId="77777777" w:rsidR="00D30561" w:rsidRPr="00D30561" w:rsidRDefault="00D30561" w:rsidP="00D30561">
      <w:pPr>
        <w:pStyle w:val="ListBullet"/>
        <w:numPr>
          <w:ilvl w:val="0"/>
          <w:numId w:val="0"/>
        </w:numPr>
      </w:pPr>
    </w:p>
    <w:p w14:paraId="00CAF5AD" w14:textId="7B40F009" w:rsidR="00D30561" w:rsidRPr="00050F3E" w:rsidRDefault="0062224A" w:rsidP="00CB0849">
      <w:pPr>
        <w:pStyle w:val="ListBullet"/>
        <w:rPr>
          <w:sz w:val="22"/>
          <w:szCs w:val="22"/>
          <w:shd w:val="clear" w:color="auto" w:fill="FFFFFF"/>
        </w:rPr>
      </w:pPr>
      <w:r w:rsidRPr="00050F3E">
        <w:rPr>
          <w:sz w:val="22"/>
          <w:szCs w:val="22"/>
          <w:shd w:val="clear" w:color="auto" w:fill="FFFFFF"/>
        </w:rPr>
        <w:t xml:space="preserve">Promoted </w:t>
      </w:r>
      <w:r w:rsidR="00D30561" w:rsidRPr="00050F3E">
        <w:rPr>
          <w:sz w:val="22"/>
          <w:szCs w:val="22"/>
          <w:shd w:val="clear" w:color="auto" w:fill="FFFFFF"/>
        </w:rPr>
        <w:t>and implement the move to Multi-Cloud (AWS, Google)</w:t>
      </w:r>
    </w:p>
    <w:p w14:paraId="3E4AB542" w14:textId="77777777" w:rsidR="00D30561" w:rsidRPr="00D30561" w:rsidRDefault="00D30561" w:rsidP="00D30561">
      <w:pPr>
        <w:pStyle w:val="ListBullet"/>
        <w:numPr>
          <w:ilvl w:val="0"/>
          <w:numId w:val="0"/>
        </w:numPr>
      </w:pPr>
    </w:p>
    <w:p w14:paraId="3698FF60" w14:textId="04786171" w:rsidR="00D30561" w:rsidRPr="0062224A" w:rsidRDefault="0062224A" w:rsidP="00CB0849">
      <w:pPr>
        <w:pStyle w:val="ListBullet"/>
        <w:rPr>
          <w:sz w:val="22"/>
          <w:szCs w:val="22"/>
          <w:shd w:val="clear" w:color="auto" w:fill="FFFFFF"/>
        </w:rPr>
      </w:pPr>
      <w:r w:rsidRPr="0062224A">
        <w:rPr>
          <w:sz w:val="22"/>
          <w:szCs w:val="22"/>
          <w:shd w:val="clear" w:color="auto" w:fill="FFFFFF"/>
        </w:rPr>
        <w:t>Lead the rollout of Big Query Datawarehouse, drastically decrease operation cost and agility of reporting.</w:t>
      </w:r>
    </w:p>
    <w:p w14:paraId="40DC746F" w14:textId="77777777" w:rsidR="00D30561" w:rsidRPr="00D30561" w:rsidRDefault="00D30561" w:rsidP="00D30561">
      <w:pPr>
        <w:pStyle w:val="ListBullet"/>
        <w:numPr>
          <w:ilvl w:val="0"/>
          <w:numId w:val="0"/>
        </w:numPr>
      </w:pPr>
    </w:p>
    <w:p w14:paraId="21BAA386" w14:textId="193ED02B" w:rsidR="00D30561" w:rsidRPr="0062224A" w:rsidRDefault="0062224A" w:rsidP="00CB0849">
      <w:pPr>
        <w:pStyle w:val="ListBullet"/>
        <w:rPr>
          <w:sz w:val="22"/>
          <w:szCs w:val="22"/>
          <w:shd w:val="clear" w:color="auto" w:fill="FFFFFF"/>
        </w:rPr>
      </w:pPr>
      <w:proofErr w:type="spellStart"/>
      <w:r w:rsidRPr="0062224A">
        <w:rPr>
          <w:sz w:val="22"/>
          <w:szCs w:val="22"/>
          <w:shd w:val="clear" w:color="auto" w:fill="FFFFFF"/>
        </w:rPr>
        <w:t>S</w:t>
      </w:r>
      <w:r w:rsidR="00D30561" w:rsidRPr="0062224A">
        <w:rPr>
          <w:sz w:val="22"/>
          <w:szCs w:val="22"/>
          <w:shd w:val="clear" w:color="auto" w:fill="FFFFFF"/>
        </w:rPr>
        <w:t>tandardise</w:t>
      </w:r>
      <w:r>
        <w:rPr>
          <w:sz w:val="22"/>
          <w:szCs w:val="22"/>
          <w:shd w:val="clear" w:color="auto" w:fill="FFFFFF"/>
        </w:rPr>
        <w:t>d</w:t>
      </w:r>
      <w:proofErr w:type="spellEnd"/>
      <w:r w:rsidR="00D30561" w:rsidRPr="0062224A">
        <w:rPr>
          <w:sz w:val="22"/>
          <w:szCs w:val="22"/>
          <w:shd w:val="clear" w:color="auto" w:fill="FFFFFF"/>
        </w:rPr>
        <w:t xml:space="preserve"> Serverless Architectures (AWS + Serverless Framework), API Documentation &amp; Authentication (Apigee) as well as Containerization (AWS ECS + Docker) across all our current and future projects</w:t>
      </w:r>
    </w:p>
    <w:p w14:paraId="5950EE1A" w14:textId="77777777" w:rsidR="00D30561" w:rsidRPr="00D30561" w:rsidRDefault="00D30561" w:rsidP="00D30561">
      <w:pPr>
        <w:pStyle w:val="ListBullet"/>
        <w:numPr>
          <w:ilvl w:val="0"/>
          <w:numId w:val="0"/>
        </w:numPr>
      </w:pPr>
    </w:p>
    <w:p w14:paraId="31D3BC40" w14:textId="0B70D281" w:rsidR="00CB0849" w:rsidRPr="0062224A" w:rsidRDefault="00D30561" w:rsidP="00CB0849">
      <w:pPr>
        <w:pStyle w:val="ListBullet"/>
        <w:rPr>
          <w:sz w:val="22"/>
          <w:szCs w:val="22"/>
          <w:shd w:val="clear" w:color="auto" w:fill="FFFFFF"/>
        </w:rPr>
      </w:pPr>
      <w:r w:rsidRPr="0062224A">
        <w:rPr>
          <w:sz w:val="22"/>
          <w:szCs w:val="22"/>
          <w:shd w:val="clear" w:color="auto" w:fill="FFFFFF"/>
        </w:rPr>
        <w:t>Developed and taught course</w:t>
      </w:r>
      <w:r w:rsidR="0062224A" w:rsidRPr="0062224A">
        <w:rPr>
          <w:sz w:val="22"/>
          <w:szCs w:val="22"/>
          <w:shd w:val="clear" w:color="auto" w:fill="FFFFFF"/>
        </w:rPr>
        <w:t>s</w:t>
      </w:r>
      <w:r w:rsidRPr="0062224A">
        <w:rPr>
          <w:sz w:val="22"/>
          <w:szCs w:val="22"/>
          <w:shd w:val="clear" w:color="auto" w:fill="FFFFFF"/>
        </w:rPr>
        <w:t xml:space="preserve"> across the organization focused on understanding data and statistics for a wider business </w:t>
      </w:r>
      <w:r w:rsidR="0062224A" w:rsidRPr="0062224A">
        <w:rPr>
          <w:sz w:val="22"/>
          <w:szCs w:val="22"/>
          <w:shd w:val="clear" w:color="auto" w:fill="FFFFFF"/>
        </w:rPr>
        <w:t>audience.</w:t>
      </w:r>
    </w:p>
    <w:p w14:paraId="064C0D06" w14:textId="71ED25E5" w:rsidR="00767998" w:rsidRPr="006539FE" w:rsidRDefault="00767998" w:rsidP="00D30561">
      <w:pPr>
        <w:pStyle w:val="Subsection"/>
        <w:rPr>
          <w:sz w:val="22"/>
          <w:szCs w:val="22"/>
        </w:rPr>
      </w:pPr>
      <w:r w:rsidRPr="006539FE">
        <w:rPr>
          <w:sz w:val="22"/>
          <w:szCs w:val="22"/>
        </w:rPr>
        <w:t xml:space="preserve">Responsibilities </w:t>
      </w:r>
    </w:p>
    <w:p w14:paraId="2E9C55F4" w14:textId="28C2E18B" w:rsidR="00767998" w:rsidRPr="00D30561" w:rsidRDefault="00D30561" w:rsidP="00767998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Ensuring key leaders within the business </w:t>
      </w:r>
      <w:r w:rsidR="0073750E" w:rsidRPr="00D30561">
        <w:rPr>
          <w:shd w:val="clear" w:color="auto" w:fill="FFFFFF"/>
        </w:rPr>
        <w:t>understand</w:t>
      </w:r>
      <w:r w:rsidRPr="00D30561">
        <w:rPr>
          <w:shd w:val="clear" w:color="auto" w:fill="FFFFFF"/>
        </w:rPr>
        <w:t xml:space="preserve"> how to best use technology to reach their goals</w:t>
      </w:r>
    </w:p>
    <w:p w14:paraId="6F3408AD" w14:textId="60C5A2DA" w:rsidR="00D30561" w:rsidRDefault="00D30561" w:rsidP="00767998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Building, mentoring and supporting a high performing team of technologists </w:t>
      </w:r>
    </w:p>
    <w:p w14:paraId="4B5A70AC" w14:textId="2DC4E31F" w:rsidR="00E05185" w:rsidRDefault="00861F8D" w:rsidP="00767998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Effectively managing technical debt while delivering minimal time to value for stakeholders</w:t>
      </w:r>
    </w:p>
    <w:p w14:paraId="36D1E9E3" w14:textId="5CAC72B3" w:rsidR="00861F8D" w:rsidRPr="00D30561" w:rsidRDefault="00861F8D" w:rsidP="00767998">
      <w:pPr>
        <w:pStyle w:val="ListBullet"/>
        <w:rPr>
          <w:shd w:val="clear" w:color="auto" w:fill="FFFFFF"/>
        </w:rPr>
      </w:pPr>
      <w:r>
        <w:rPr>
          <w:shd w:val="clear" w:color="auto" w:fill="FFFFFF"/>
        </w:rPr>
        <w:t>Ensuring a culture of technical excellence through code reviews, standards and open discussions with the team</w:t>
      </w:r>
    </w:p>
    <w:p w14:paraId="3F09ADF8" w14:textId="5191C87F" w:rsidR="00767998" w:rsidRPr="00D30561" w:rsidRDefault="00D30561" w:rsidP="00767998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Architecting and </w:t>
      </w:r>
      <w:r w:rsidR="00861F8D">
        <w:rPr>
          <w:shd w:val="clear" w:color="auto" w:fill="FFFFFF"/>
        </w:rPr>
        <w:t>prototyping</w:t>
      </w:r>
      <w:r w:rsidRPr="00D30561">
        <w:rPr>
          <w:shd w:val="clear" w:color="auto" w:fill="FFFFFF"/>
        </w:rPr>
        <w:t xml:space="preserve"> solutions </w:t>
      </w:r>
      <w:r w:rsidR="00A03D22">
        <w:rPr>
          <w:shd w:val="clear" w:color="auto" w:fill="FFFFFF"/>
        </w:rPr>
        <w:t xml:space="preserve">using </w:t>
      </w:r>
      <w:r w:rsidRPr="00D30561">
        <w:rPr>
          <w:shd w:val="clear" w:color="auto" w:fill="FFFFFF"/>
        </w:rPr>
        <w:t xml:space="preserve">a variety of languages, frameworks, and </w:t>
      </w:r>
      <w:r w:rsidR="00050F3E" w:rsidRPr="00D30561">
        <w:rPr>
          <w:shd w:val="clear" w:color="auto" w:fill="FFFFFF"/>
        </w:rPr>
        <w:t>platforms.</w:t>
      </w:r>
    </w:p>
    <w:p w14:paraId="7D0DB627" w14:textId="77777777" w:rsidR="00D30561" w:rsidRPr="00D30561" w:rsidRDefault="00D30561" w:rsidP="00767998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Ensure the success of technology projects by supporting change management </w:t>
      </w:r>
    </w:p>
    <w:p w14:paraId="3E8525C3" w14:textId="29A09317" w:rsidR="00D30561" w:rsidRPr="00D30561" w:rsidRDefault="00D30561" w:rsidP="00D30561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 xml:space="preserve">Maintaining governance and </w:t>
      </w:r>
      <w:r w:rsidR="00861F8D">
        <w:rPr>
          <w:shd w:val="clear" w:color="auto" w:fill="FFFFFF"/>
        </w:rPr>
        <w:t>security standards</w:t>
      </w:r>
    </w:p>
    <w:p w14:paraId="351B8152" w14:textId="1F55ED81" w:rsidR="00767998" w:rsidRPr="00D30561" w:rsidRDefault="00D30561" w:rsidP="00D30561">
      <w:pPr>
        <w:pStyle w:val="ListBullet"/>
        <w:rPr>
          <w:shd w:val="clear" w:color="auto" w:fill="FFFFFF"/>
        </w:rPr>
      </w:pPr>
      <w:r w:rsidRPr="00D30561">
        <w:rPr>
          <w:shd w:val="clear" w:color="auto" w:fill="FFFFFF"/>
        </w:rPr>
        <w:t>Establishing and managing vendor and partner relationships</w:t>
      </w:r>
    </w:p>
    <w:p w14:paraId="65266CFE" w14:textId="051CD386" w:rsidR="00767998" w:rsidRDefault="00767998" w:rsidP="006539FE">
      <w:pPr>
        <w:pStyle w:val="Subsection"/>
        <w:rPr>
          <w:b w:val="0"/>
          <w:bCs w:val="0"/>
        </w:rPr>
      </w:pPr>
      <w:r w:rsidRPr="006539FE">
        <w:rPr>
          <w:sz w:val="22"/>
          <w:szCs w:val="22"/>
        </w:rPr>
        <w:lastRenderedPageBreak/>
        <w:t>Skills</w:t>
      </w:r>
    </w:p>
    <w:p w14:paraId="5B678275" w14:textId="1AB12A84" w:rsidR="0073750E" w:rsidRPr="00E05185" w:rsidRDefault="0073750E" w:rsidP="00E05185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People Management &amp; Agile Development</w:t>
      </w:r>
      <w:r w:rsidR="00C909B6">
        <w:rPr>
          <w:shd w:val="clear" w:color="auto" w:fill="FFFFFF"/>
        </w:rPr>
        <w:t xml:space="preserve"> – standups, retros and code reviews</w:t>
      </w:r>
    </w:p>
    <w:p w14:paraId="1DEA28E7" w14:textId="43D76BAF" w:rsidR="0073750E" w:rsidRDefault="00E05185" w:rsidP="00E05185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Data warehousing and Data Science</w:t>
      </w:r>
      <w:r>
        <w:rPr>
          <w:shd w:val="clear" w:color="auto" w:fill="FFFFFF"/>
        </w:rPr>
        <w:t xml:space="preserve"> – Big Query, Tableau, Python, </w:t>
      </w:r>
      <w:proofErr w:type="spellStart"/>
      <w:r>
        <w:rPr>
          <w:shd w:val="clear" w:color="auto" w:fill="FFFFFF"/>
        </w:rPr>
        <w:t>AutoML</w:t>
      </w:r>
      <w:proofErr w:type="spellEnd"/>
    </w:p>
    <w:p w14:paraId="3D5E0035" w14:textId="4C0DF411" w:rsidR="0073750E" w:rsidRDefault="0073750E" w:rsidP="00E05185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Web Application Development and Management</w:t>
      </w:r>
      <w:r>
        <w:rPr>
          <w:shd w:val="clear" w:color="auto" w:fill="FFFFFF"/>
        </w:rPr>
        <w:t xml:space="preserve"> – JIRA, Angular, NodeJS,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, Google </w:t>
      </w:r>
      <w:r w:rsidR="00C909B6">
        <w:rPr>
          <w:shd w:val="clear" w:color="auto" w:fill="FFFFFF"/>
        </w:rPr>
        <w:t>Analytics</w:t>
      </w:r>
      <w:r>
        <w:rPr>
          <w:shd w:val="clear" w:color="auto" w:fill="FFFFFF"/>
        </w:rPr>
        <w:t>, Kubernetes</w:t>
      </w:r>
      <w:r w:rsidR="00E05185">
        <w:rPr>
          <w:shd w:val="clear" w:color="auto" w:fill="FFFFFF"/>
        </w:rPr>
        <w:t>, Sass, ReactJS</w:t>
      </w:r>
    </w:p>
    <w:p w14:paraId="07CF748A" w14:textId="19B8CA3F" w:rsidR="0073750E" w:rsidRDefault="0073750E" w:rsidP="00E05185">
      <w:pPr>
        <w:pStyle w:val="ListBullet"/>
        <w:spacing w:line="360" w:lineRule="auto"/>
        <w:rPr>
          <w:shd w:val="clear" w:color="auto" w:fill="FFFFFF"/>
        </w:rPr>
      </w:pPr>
      <w:r w:rsidRPr="00E05185">
        <w:rPr>
          <w:b/>
          <w:bCs/>
          <w:shd w:val="clear" w:color="auto" w:fill="FFFFFF"/>
        </w:rPr>
        <w:t>Data Engineering &amp; Integration</w:t>
      </w:r>
      <w:r>
        <w:rPr>
          <w:shd w:val="clear" w:color="auto" w:fill="FFFFFF"/>
        </w:rPr>
        <w:t xml:space="preserve"> – Python, Lambda, SQS, Dynamo, </w:t>
      </w:r>
      <w:r w:rsidR="00C909B6">
        <w:rPr>
          <w:shd w:val="clear" w:color="auto" w:fill="FFFFFF"/>
        </w:rPr>
        <w:t>Step Functions, NodeJS</w:t>
      </w:r>
    </w:p>
    <w:p w14:paraId="1941E438" w14:textId="7BC25990" w:rsidR="00767998" w:rsidRDefault="006539FE" w:rsidP="00E05185">
      <w:pPr>
        <w:pStyle w:val="ListBullet"/>
        <w:spacing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R&amp;D </w:t>
      </w:r>
      <w:r w:rsidR="00E05185">
        <w:rPr>
          <w:b/>
          <w:bCs/>
          <w:shd w:val="clear" w:color="auto" w:fill="FFFFFF"/>
        </w:rPr>
        <w:t>Prototyping</w:t>
      </w:r>
      <w:r>
        <w:rPr>
          <w:b/>
          <w:bCs/>
          <w:shd w:val="clear" w:color="auto" w:fill="FFFFFF"/>
        </w:rPr>
        <w:t xml:space="preserve"> </w:t>
      </w:r>
      <w:r w:rsidR="00E05185">
        <w:rPr>
          <w:shd w:val="clear" w:color="auto" w:fill="FFFFFF"/>
        </w:rPr>
        <w:t>– Fail Fast &amp; Iterate</w:t>
      </w:r>
      <w:r>
        <w:rPr>
          <w:shd w:val="clear" w:color="auto" w:fill="FFFFFF"/>
        </w:rPr>
        <w:t>, Hackathons</w:t>
      </w:r>
    </w:p>
    <w:p w14:paraId="51105856" w14:textId="699C6B0D" w:rsidR="006539FE" w:rsidRPr="00E05185" w:rsidRDefault="006539FE" w:rsidP="00E05185">
      <w:pPr>
        <w:pStyle w:val="ListBullet"/>
        <w:spacing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Salesforce </w:t>
      </w:r>
      <w:r>
        <w:rPr>
          <w:shd w:val="clear" w:color="auto" w:fill="FFFFFF"/>
        </w:rPr>
        <w:t>– Integration, Outbound Messaging and ETL</w:t>
      </w:r>
    </w:p>
    <w:sdt>
      <w:sdtPr>
        <w:rPr>
          <w:sz w:val="20"/>
        </w:rPr>
        <w:id w:val="-1674558047"/>
        <w15:repeatingSection/>
      </w:sdtPr>
      <w:sdtEndPr/>
      <w:sdtContent>
        <w:sdt>
          <w:sdtPr>
            <w:rPr>
              <w:sz w:val="20"/>
            </w:rPr>
            <w:id w:val="-1967643944"/>
            <w:placeholder>
              <w:docPart w:val="D15DF7F763494724AD3906EBAA37EE96"/>
            </w:placeholder>
            <w15:repeatingSectionItem/>
          </w:sdtPr>
          <w:sdtEndPr/>
          <w:sdtContent>
            <w:p w14:paraId="7DB5B3CE" w14:textId="74CC8FB5" w:rsidR="002D0720" w:rsidRDefault="002D0720" w:rsidP="002D0720">
              <w:pPr>
                <w:pStyle w:val="ResumeDate"/>
              </w:pPr>
              <w:r>
                <w:t xml:space="preserve">August 2016 – </w:t>
              </w:r>
              <w:r w:rsidR="00767998">
                <w:t>August 2018</w:t>
              </w:r>
              <w:r>
                <w:t xml:space="preserve"> </w:t>
              </w:r>
            </w:p>
            <w:p w14:paraId="3EBFDD46" w14:textId="2E0E7C30" w:rsidR="002D0720" w:rsidRDefault="004C11F5" w:rsidP="002D0720">
              <w:pPr>
                <w:pStyle w:val="Subsection"/>
              </w:pPr>
              <w:proofErr w:type="spellStart"/>
              <w:r>
                <w:t>Employsure</w:t>
              </w:r>
              <w:proofErr w:type="spellEnd"/>
            </w:p>
            <w:p w14:paraId="5BD272E3" w14:textId="5742593F" w:rsidR="00CB1D59" w:rsidRPr="006539FE" w:rsidRDefault="002D0720" w:rsidP="006539FE">
              <w:pPr>
                <w:pStyle w:val="Description"/>
              </w:pPr>
              <w:r>
                <w:t xml:space="preserve">Software Engineer – </w:t>
              </w:r>
              <w:proofErr w:type="spellStart"/>
              <w:r w:rsidR="004039FC">
                <w:t>Fullstack</w:t>
              </w:r>
              <w:proofErr w:type="spellEnd"/>
              <w:r w:rsidR="004039FC">
                <w:t xml:space="preserve"> &amp; AI</w:t>
              </w:r>
            </w:p>
            <w:p w14:paraId="688EB5DA" w14:textId="1BE29451" w:rsidR="002D0720" w:rsidRPr="006539FE" w:rsidRDefault="002D0720" w:rsidP="002D0720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Key Achievements</w:t>
              </w:r>
            </w:p>
            <w:p w14:paraId="2E691B3B" w14:textId="74987760" w:rsidR="004039FC" w:rsidRDefault="004039FC" w:rsidP="00CB1D59">
              <w:pPr>
                <w:pStyle w:val="ListBullet"/>
              </w:pPr>
              <w:r>
                <w:t>Leading</w:t>
              </w:r>
              <w:r w:rsidR="00400270">
                <w:t xml:space="preserve"> a</w:t>
              </w:r>
              <w:r>
                <w:t xml:space="preserve"> project to develop</w:t>
              </w:r>
              <w:r w:rsidR="00D712DB">
                <w:t xml:space="preserve"> an</w:t>
              </w:r>
              <w:r>
                <w:t xml:space="preserve"> email classifier system based on custom machine learning model</w:t>
              </w:r>
              <w:r w:rsidR="00D712DB">
                <w:t xml:space="preserve"> and NLP</w:t>
              </w:r>
            </w:p>
            <w:p w14:paraId="6F86005B" w14:textId="2BD1C813" w:rsidR="004039FC" w:rsidRPr="00CB1D59" w:rsidRDefault="004039FC" w:rsidP="00CB1D59">
              <w:pPr>
                <w:pStyle w:val="ListBullet"/>
              </w:pPr>
              <w:r>
                <w:t xml:space="preserve">Building and Deploying </w:t>
              </w:r>
              <w:proofErr w:type="spellStart"/>
              <w:r>
                <w:t>Employsure’s</w:t>
              </w:r>
              <w:proofErr w:type="spellEnd"/>
              <w:r>
                <w:t xml:space="preserve"> first bot </w:t>
              </w:r>
              <w:r w:rsidR="00400270">
                <w:t>“</w:t>
              </w:r>
              <w:r>
                <w:t>Emi</w:t>
              </w:r>
              <w:r w:rsidR="00400270">
                <w:t>”</w:t>
              </w:r>
              <w:r>
                <w:t xml:space="preserve"> the Facilities Assistant Bot </w:t>
              </w:r>
            </w:p>
            <w:p w14:paraId="4137700C" w14:textId="30BB16EA" w:rsidR="00CB1D59" w:rsidRPr="00CB1D59" w:rsidRDefault="00CB1D59" w:rsidP="00CB1D59">
              <w:pPr>
                <w:pStyle w:val="ListBullet"/>
              </w:pPr>
              <w:r w:rsidRPr="00CB1D59">
                <w:t xml:space="preserve">Implementation of </w:t>
              </w:r>
              <w:r w:rsidR="004039FC">
                <w:t xml:space="preserve">several complex integrations between Salesforce, </w:t>
              </w:r>
              <w:proofErr w:type="spellStart"/>
              <w:r w:rsidR="004039FC">
                <w:t>Purecloud</w:t>
              </w:r>
              <w:proofErr w:type="spellEnd"/>
              <w:r w:rsidR="004039FC">
                <w:t xml:space="preserve"> and Public Cloud services in AWS</w:t>
              </w:r>
            </w:p>
            <w:p w14:paraId="06D2498A" w14:textId="10B415FF" w:rsidR="00CB1D59" w:rsidRPr="00CB1D59" w:rsidRDefault="00CB1D59" w:rsidP="00CB1D59">
              <w:pPr>
                <w:pStyle w:val="ListBullet"/>
              </w:pPr>
              <w:r w:rsidRPr="00CB1D59">
                <w:t>Implementation of</w:t>
              </w:r>
              <w:r w:rsidR="004039FC">
                <w:t xml:space="preserve"> custom</w:t>
              </w:r>
              <w:r w:rsidRPr="00CB1D59">
                <w:t xml:space="preserve"> interactive Services Dashboar</w:t>
              </w:r>
              <w:r w:rsidR="0007378D">
                <w:t xml:space="preserve">ds showing real-time data </w:t>
              </w:r>
              <w:r w:rsidR="004039FC">
                <w:t xml:space="preserve">and geocoded location of calls across Australia </w:t>
              </w:r>
              <w:r w:rsidR="0007378D">
                <w:t xml:space="preserve">using </w:t>
              </w:r>
              <w:r w:rsidRPr="00CB1D59">
                <w:t>ReactJS/NodeJS</w:t>
              </w:r>
            </w:p>
            <w:p w14:paraId="1E2AD16B" w14:textId="5C1AE53A" w:rsidR="004039FC" w:rsidRPr="00CB1D59" w:rsidRDefault="004039FC" w:rsidP="00CB1D59">
              <w:pPr>
                <w:pStyle w:val="ListBullet"/>
              </w:pPr>
              <w:r>
                <w:t>Helping socialize</w:t>
              </w:r>
              <w:r w:rsidR="00400270">
                <w:t xml:space="preserve"> and advocate</w:t>
              </w:r>
              <w:r>
                <w:t xml:space="preserve"> the use of AI technologies through talks and technology demos </w:t>
              </w:r>
            </w:p>
            <w:p w14:paraId="6E32D87B" w14:textId="1E1666F9" w:rsidR="002D0720" w:rsidRPr="006539FE" w:rsidRDefault="002D0720" w:rsidP="006539FE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Skills</w:t>
              </w:r>
            </w:p>
            <w:p w14:paraId="4EF4509B" w14:textId="0F76CACE" w:rsidR="00F46AD5" w:rsidRDefault="00760626" w:rsidP="00CB1D59">
              <w:pPr>
                <w:pStyle w:val="ListBullet"/>
              </w:pPr>
              <w:r>
                <w:t>Full stack</w:t>
              </w:r>
              <w:r w:rsidR="006B0DC8">
                <w:t xml:space="preserve"> Typescript (NodeJS/</w:t>
              </w:r>
              <w:proofErr w:type="spellStart"/>
              <w:r w:rsidR="006B0DC8">
                <w:t>VueJS</w:t>
              </w:r>
              <w:proofErr w:type="spellEnd"/>
              <w:r w:rsidR="006B0DC8">
                <w:t>)</w:t>
              </w:r>
            </w:p>
            <w:p w14:paraId="79DB9383" w14:textId="07E651C4" w:rsidR="00F46AD5" w:rsidRDefault="00F46AD5" w:rsidP="00CB1D59">
              <w:pPr>
                <w:pStyle w:val="ListBullet"/>
              </w:pPr>
              <w:r>
                <w:t xml:space="preserve">Python (Flask, </w:t>
              </w:r>
              <w:proofErr w:type="spellStart"/>
              <w:r>
                <w:t>Ju</w:t>
              </w:r>
              <w:r w:rsidR="00760626">
                <w:t>pyt</w:t>
              </w:r>
              <w:r>
                <w:t>er</w:t>
              </w:r>
              <w:proofErr w:type="spellEnd"/>
              <w:r>
                <w:t xml:space="preserve"> Notebook</w:t>
              </w:r>
              <w:r w:rsidR="00760626">
                <w:t>s</w:t>
              </w:r>
              <w:r>
                <w:t xml:space="preserve">, </w:t>
              </w:r>
              <w:proofErr w:type="spellStart"/>
              <w:r>
                <w:t>Numpy</w:t>
              </w:r>
              <w:proofErr w:type="spellEnd"/>
              <w:r>
                <w:t>)</w:t>
              </w:r>
            </w:p>
            <w:p w14:paraId="0A198BCC" w14:textId="5C41FA34" w:rsidR="00CB1D59" w:rsidRDefault="00D712DB" w:rsidP="00CB1D59">
              <w:pPr>
                <w:pStyle w:val="ListBullet"/>
              </w:pPr>
              <w:r>
                <w:t>SQL Databases</w:t>
              </w:r>
              <w:r w:rsidR="00F46AD5">
                <w:t xml:space="preserve"> (</w:t>
              </w:r>
              <w:proofErr w:type="spellStart"/>
              <w:r w:rsidR="00F46AD5">
                <w:t>PostgresSQL</w:t>
              </w:r>
              <w:proofErr w:type="spellEnd"/>
              <w:r w:rsidR="00F46AD5">
                <w:t>, Microsoft SQL Server)</w:t>
              </w:r>
            </w:p>
            <w:p w14:paraId="36CC62FA" w14:textId="354633F2" w:rsidR="00CB1D59" w:rsidRDefault="00CB1D59" w:rsidP="00CB1D59">
              <w:pPr>
                <w:pStyle w:val="ListBullet"/>
              </w:pPr>
              <w:r>
                <w:t>Unit Testing (Mocha)</w:t>
              </w:r>
            </w:p>
            <w:p w14:paraId="6219652E" w14:textId="351AD63D" w:rsidR="00F46AD5" w:rsidRDefault="00F46AD5" w:rsidP="00CB1D59">
              <w:pPr>
                <w:pStyle w:val="ListBullet"/>
              </w:pPr>
              <w:r>
                <w:t>Chatbots</w:t>
              </w:r>
            </w:p>
            <w:p w14:paraId="6199A991" w14:textId="034F10E7" w:rsidR="00F46AD5" w:rsidRDefault="00F46AD5" w:rsidP="00CB1D59">
              <w:pPr>
                <w:pStyle w:val="ListBullet"/>
              </w:pPr>
              <w:r>
                <w:t>Machine Learning (Scikit Learn, IBM Watson, Voice Transcription)</w:t>
              </w:r>
            </w:p>
            <w:p w14:paraId="59FDDE5F" w14:textId="3196353E" w:rsidR="00CB1D59" w:rsidRDefault="00CB1D59" w:rsidP="00CB1D59">
              <w:pPr>
                <w:pStyle w:val="ListBullet"/>
              </w:pPr>
              <w:r>
                <w:t>Git</w:t>
              </w:r>
              <w:r w:rsidR="00F46AD5">
                <w:t xml:space="preserve"> &amp; Bitbucket</w:t>
              </w:r>
            </w:p>
            <w:p w14:paraId="7B48BC46" w14:textId="722F7721" w:rsidR="00CB1D59" w:rsidRDefault="00CB1D59" w:rsidP="00CB1D59">
              <w:pPr>
                <w:pStyle w:val="ListBullet"/>
              </w:pPr>
              <w:r>
                <w:t>Salesforce</w:t>
              </w:r>
              <w:r w:rsidR="00D712DB">
                <w:t xml:space="preserve"> Integration and Apex</w:t>
              </w:r>
            </w:p>
            <w:p w14:paraId="306BBA7F" w14:textId="2604A678" w:rsidR="00CB1D59" w:rsidRDefault="00CB1D59" w:rsidP="00CB1D59">
              <w:pPr>
                <w:pStyle w:val="ListBullet"/>
              </w:pPr>
              <w:r>
                <w:t>REST APIs</w:t>
              </w:r>
            </w:p>
            <w:p w14:paraId="1B731799" w14:textId="18CD47C3" w:rsidR="00F46AD5" w:rsidRDefault="00F46AD5" w:rsidP="00CB1D59">
              <w:pPr>
                <w:pStyle w:val="ListBullet"/>
              </w:pPr>
              <w:r>
                <w:t>Microservices</w:t>
              </w:r>
            </w:p>
            <w:p w14:paraId="2FDE77B9" w14:textId="3D6BFD18" w:rsidR="00CB1D59" w:rsidRDefault="00CB1D59" w:rsidP="00D3211A">
              <w:pPr>
                <w:pStyle w:val="ListBullet"/>
              </w:pPr>
              <w:r>
                <w:t>Amazon Web Services (S3, RDS, EC2</w:t>
              </w:r>
              <w:r w:rsidR="00F46AD5">
                <w:t>, Lambda, API Gateway</w:t>
              </w:r>
              <w:r>
                <w:t>)</w:t>
              </w:r>
            </w:p>
            <w:p w14:paraId="231645B7" w14:textId="7C9E7177" w:rsidR="00D3211A" w:rsidRDefault="00CB1D59" w:rsidP="006B0DC8">
              <w:pPr>
                <w:pStyle w:val="ListBullet"/>
              </w:pPr>
              <w:r>
                <w:t>Heroku</w:t>
              </w:r>
            </w:p>
            <w:p w14:paraId="67CA4711" w14:textId="22CB8243" w:rsidR="002D0720" w:rsidRDefault="00CB1D59" w:rsidP="00CD6B73">
              <w:pPr>
                <w:pStyle w:val="ListBullet"/>
              </w:pPr>
              <w:r>
                <w:t>JIRA &amp; Agile Methodology</w:t>
              </w:r>
            </w:p>
          </w:sdtContent>
        </w:sdt>
      </w:sdtContent>
    </w:sdt>
    <w:sdt>
      <w:sdtPr>
        <w:rPr>
          <w:sz w:val="20"/>
        </w:rPr>
        <w:id w:val="-865595624"/>
        <w15:repeatingSection/>
      </w:sdtPr>
      <w:sdtEndPr/>
      <w:sdtContent>
        <w:sdt>
          <w:sdtPr>
            <w:rPr>
              <w:sz w:val="20"/>
            </w:rPr>
            <w:id w:val="1446575987"/>
            <w:placeholder>
              <w:docPart w:val="98A77CAB5741344FA4A43DD3F38FBD56"/>
            </w:placeholder>
            <w15:repeatingSectionItem/>
          </w:sdtPr>
          <w:sdtEndPr/>
          <w:sdtContent>
            <w:p w14:paraId="7031B972" w14:textId="2B27225E" w:rsidR="00927B04" w:rsidRDefault="00927B04" w:rsidP="00927B04">
              <w:pPr>
                <w:pStyle w:val="ResumeDate"/>
              </w:pPr>
              <w:r>
                <w:t xml:space="preserve">September 2015 – </w:t>
              </w:r>
              <w:r w:rsidR="009A071A">
                <w:t>August 2016</w:t>
              </w:r>
              <w:r>
                <w:t xml:space="preserve"> </w:t>
              </w:r>
            </w:p>
            <w:p w14:paraId="3EA44B24" w14:textId="77777777" w:rsidR="00927B04" w:rsidRDefault="00927B04" w:rsidP="00927B04">
              <w:pPr>
                <w:pStyle w:val="Subsection"/>
              </w:pPr>
              <w:r>
                <w:t>Task Retail Technology</w:t>
              </w:r>
            </w:p>
            <w:p w14:paraId="3FE38051" w14:textId="28353C05" w:rsidR="00927B04" w:rsidRDefault="00927B04" w:rsidP="00927B04">
              <w:pPr>
                <w:pStyle w:val="Description"/>
              </w:pPr>
              <w:r>
                <w:t xml:space="preserve">Software Engineer – </w:t>
              </w:r>
              <w:proofErr w:type="spellStart"/>
              <w:r w:rsidR="00456475">
                <w:t>Javascript</w:t>
              </w:r>
              <w:proofErr w:type="spellEnd"/>
              <w:r w:rsidR="00456475">
                <w:t xml:space="preserve">/C# </w:t>
              </w:r>
              <w:r>
                <w:t>ASP.NET</w:t>
              </w:r>
              <w:r w:rsidR="00456475">
                <w:t xml:space="preserve"> </w:t>
              </w:r>
            </w:p>
            <w:p w14:paraId="15BE6DE8" w14:textId="13677DE1" w:rsidR="00927B04" w:rsidRDefault="00927B04" w:rsidP="00927B04">
              <w:r>
                <w:t xml:space="preserve">Task Retail develops and supports the revolutionary </w:t>
              </w:r>
              <w:proofErr w:type="spellStart"/>
              <w:r>
                <w:t>xchangepoint</w:t>
              </w:r>
              <w:proofErr w:type="spellEnd"/>
              <w:r>
                <w:t xml:space="preserve"> cloud enabled POS system. </w:t>
              </w:r>
            </w:p>
            <w:p w14:paraId="458B25E3" w14:textId="77777777" w:rsidR="00927B04" w:rsidRPr="006539FE" w:rsidRDefault="00927B04" w:rsidP="00927B04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Key Achievements</w:t>
              </w:r>
            </w:p>
            <w:p w14:paraId="06394FAF" w14:textId="4EC5661C" w:rsidR="00927B04" w:rsidRDefault="00107858" w:rsidP="00927B04">
              <w:pPr>
                <w:pStyle w:val="ListBullet"/>
              </w:pPr>
              <w:r>
                <w:t xml:space="preserve">Redesign and development of a phone/online ordering </w:t>
              </w:r>
              <w:r w:rsidR="00CD6B73">
                <w:t>system</w:t>
              </w:r>
            </w:p>
            <w:p w14:paraId="5FB2945C" w14:textId="30EC4E4D" w:rsidR="00927B04" w:rsidRDefault="00107858" w:rsidP="00927B04">
              <w:pPr>
                <w:pStyle w:val="ListBullet"/>
              </w:pPr>
              <w:r>
                <w:t xml:space="preserve">Optimization of various </w:t>
              </w:r>
              <w:r w:rsidR="00CD6B73">
                <w:t>frontends</w:t>
              </w:r>
            </w:p>
            <w:p w14:paraId="60F27891" w14:textId="77777777" w:rsidR="00C12997" w:rsidRDefault="00107858" w:rsidP="00C12997">
              <w:pPr>
                <w:pStyle w:val="ListBullet"/>
              </w:pPr>
              <w:r>
                <w:t>Developing back end integration for various</w:t>
              </w:r>
              <w:r w:rsidR="00C12997">
                <w:t xml:space="preserve"> external gaming interfaces</w:t>
              </w:r>
            </w:p>
            <w:p w14:paraId="51084923" w14:textId="77777777" w:rsidR="00107858" w:rsidRDefault="00107858" w:rsidP="00107858">
              <w:pPr>
                <w:pStyle w:val="Subsection"/>
              </w:pPr>
              <w:r w:rsidRPr="006539FE">
                <w:rPr>
                  <w:sz w:val="22"/>
                  <w:szCs w:val="22"/>
                </w:rPr>
                <w:t xml:space="preserve">Responsibilities </w:t>
              </w:r>
            </w:p>
            <w:p w14:paraId="45EAA439" w14:textId="0E9804D8" w:rsidR="00107858" w:rsidRDefault="00107858" w:rsidP="00107858">
              <w:pPr>
                <w:pStyle w:val="ListBullet"/>
              </w:pPr>
              <w:r>
                <w:t xml:space="preserve">Working closely with </w:t>
              </w:r>
              <w:r w:rsidR="00400270">
                <w:t xml:space="preserve">the </w:t>
              </w:r>
              <w:r>
                <w:t xml:space="preserve">support team </w:t>
              </w:r>
              <w:r w:rsidR="00C12997">
                <w:t>on rapid response issues</w:t>
              </w:r>
              <w:r>
                <w:t xml:space="preserve"> </w:t>
              </w:r>
            </w:p>
            <w:p w14:paraId="55AAF6BF" w14:textId="77777777" w:rsidR="00C12997" w:rsidRDefault="00C12997" w:rsidP="00C12997">
              <w:pPr>
                <w:pStyle w:val="ListBullet"/>
              </w:pPr>
              <w:r>
                <w:t>Agile development of additional functionality and modules</w:t>
              </w:r>
            </w:p>
            <w:p w14:paraId="1965F99D" w14:textId="77777777" w:rsidR="00400270" w:rsidRDefault="00C12997" w:rsidP="00C12997">
              <w:pPr>
                <w:pStyle w:val="ListBullet"/>
              </w:pPr>
              <w:r>
                <w:t xml:space="preserve">Exchanging information </w:t>
              </w:r>
              <w:r w:rsidR="00AE3A74">
                <w:t xml:space="preserve">with </w:t>
              </w:r>
              <w:r>
                <w:t xml:space="preserve">and handover to Polish and US </w:t>
              </w:r>
              <w:r w:rsidR="00AE3A74">
                <w:t>development</w:t>
              </w:r>
              <w:r>
                <w:t xml:space="preserve"> </w:t>
              </w:r>
            </w:p>
            <w:p w14:paraId="1AC8E7A3" w14:textId="5D5ED032" w:rsidR="00C12997" w:rsidRDefault="00C12997" w:rsidP="00400270">
              <w:pPr>
                <w:pStyle w:val="ListBullet"/>
                <w:numPr>
                  <w:ilvl w:val="0"/>
                  <w:numId w:val="0"/>
                </w:numPr>
                <w:ind w:left="216"/>
              </w:pPr>
              <w:r>
                <w:t>teams</w:t>
              </w:r>
            </w:p>
            <w:p w14:paraId="30EDF178" w14:textId="27F8A77F" w:rsidR="00107858" w:rsidRDefault="00C12997" w:rsidP="006539FE">
              <w:pPr>
                <w:pStyle w:val="ListBullet"/>
              </w:pPr>
              <w:r>
                <w:t>Working directly with clients to design and optimize user interfaces</w:t>
              </w:r>
            </w:p>
            <w:p w14:paraId="33555C24" w14:textId="77777777" w:rsidR="00927B04" w:rsidRPr="006539FE" w:rsidRDefault="00927B04" w:rsidP="006539FE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Skills</w:t>
              </w:r>
            </w:p>
            <w:p w14:paraId="6CBC98DB" w14:textId="215D2B6C" w:rsidR="00927B04" w:rsidRDefault="00456475" w:rsidP="00927B04">
              <w:pPr>
                <w:pStyle w:val="ListBullet"/>
              </w:pPr>
              <w:r>
                <w:t xml:space="preserve">C# .NET </w:t>
              </w:r>
              <w:proofErr w:type="spellStart"/>
              <w:r>
                <w:t>Fullstack</w:t>
              </w:r>
              <w:proofErr w:type="spellEnd"/>
              <w:r>
                <w:t xml:space="preserve"> Development</w:t>
              </w:r>
            </w:p>
            <w:p w14:paraId="1A410A37" w14:textId="0587AEB6" w:rsidR="00927B04" w:rsidRDefault="00927B04" w:rsidP="00927B04">
              <w:pPr>
                <w:pStyle w:val="ListBullet"/>
              </w:pPr>
              <w:r>
                <w:t>Microsoft SQL server and T-SQL</w:t>
              </w:r>
              <w:r w:rsidR="00107858">
                <w:t xml:space="preserve"> Optimization and development</w:t>
              </w:r>
            </w:p>
            <w:p w14:paraId="414641E0" w14:textId="492B1AF8" w:rsidR="00CD6B73" w:rsidRDefault="00CD6B73" w:rsidP="00927B04">
              <w:pPr>
                <w:pStyle w:val="ListBullet"/>
              </w:pPr>
              <w:r>
                <w:t>Agile Software Development</w:t>
              </w:r>
            </w:p>
            <w:p w14:paraId="354D301F" w14:textId="6F9E8096" w:rsidR="00927B04" w:rsidRDefault="00927B04" w:rsidP="00A03D22">
              <w:pPr>
                <w:pStyle w:val="ListBullet"/>
              </w:pPr>
              <w:r>
                <w:t>Testing automation &amp; CI</w:t>
              </w:r>
            </w:p>
          </w:sdtContent>
        </w:sdt>
      </w:sdtContent>
    </w:sdt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11688941F3A746CD99ECE25F555B8079"/>
            </w:placeholder>
            <w15:repeatingSectionItem/>
          </w:sdtPr>
          <w:sdtEndPr/>
          <w:sdtContent>
            <w:p w14:paraId="6D3BF518" w14:textId="77777777" w:rsidR="007A027B" w:rsidRDefault="00251E51">
              <w:pPr>
                <w:pStyle w:val="ResumeDate"/>
              </w:pPr>
              <w:r>
                <w:t xml:space="preserve">November 2013 – </w:t>
              </w:r>
              <w:r w:rsidR="00927B04">
                <w:t>August 2015</w:t>
              </w:r>
              <w:r>
                <w:t xml:space="preserve"> </w:t>
              </w:r>
            </w:p>
            <w:p w14:paraId="30367FC6" w14:textId="77777777" w:rsidR="007A027B" w:rsidRDefault="00251E51">
              <w:pPr>
                <w:pStyle w:val="Subsection"/>
              </w:pPr>
              <w:r>
                <w:t>Northbridge Secure Systems</w:t>
              </w:r>
            </w:p>
            <w:p w14:paraId="35D091B1" w14:textId="77777777" w:rsidR="007A027B" w:rsidRDefault="00251E51">
              <w:pPr>
                <w:pStyle w:val="Description"/>
              </w:pPr>
              <w:r>
                <w:t>Software Engineer – Client Development</w:t>
              </w:r>
            </w:p>
            <w:p w14:paraId="1D720713" w14:textId="15A4B8E4" w:rsidR="00251E51" w:rsidRDefault="00251E51" w:rsidP="00251E51">
              <w:r>
                <w:t xml:space="preserve">Northbridge Secure Systems develops and supports </w:t>
              </w:r>
              <w:proofErr w:type="spellStart"/>
              <w:r>
                <w:t>NetConnect</w:t>
              </w:r>
              <w:proofErr w:type="spellEnd"/>
              <w:r>
                <w:t xml:space="preserve">, a market leading real-time mobility and remote access system. </w:t>
              </w:r>
            </w:p>
            <w:p w14:paraId="3A861A3A" w14:textId="77777777" w:rsidR="00251E51" w:rsidRPr="006539FE" w:rsidRDefault="00251E51" w:rsidP="00251E51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Key Achievements</w:t>
              </w:r>
            </w:p>
            <w:p w14:paraId="45A8F0FF" w14:textId="77777777" w:rsidR="00251E51" w:rsidRDefault="00251E51" w:rsidP="00251E51">
              <w:pPr>
                <w:pStyle w:val="ListBullet"/>
              </w:pPr>
              <w:r>
                <w:t xml:space="preserve">Lead development of Windows .NET Client of the Northbridge </w:t>
              </w:r>
              <w:proofErr w:type="spellStart"/>
              <w:r>
                <w:t>NetConnectMe</w:t>
              </w:r>
              <w:proofErr w:type="spellEnd"/>
              <w:r>
                <w:t xml:space="preserve"> remote access system.</w:t>
              </w:r>
            </w:p>
            <w:p w14:paraId="7D323CE0" w14:textId="2B2969F9" w:rsidR="00251E51" w:rsidRDefault="00400270" w:rsidP="00251E51">
              <w:pPr>
                <w:pStyle w:val="ListBullet"/>
              </w:pPr>
              <w:r>
                <w:t>Redeveloped undocumented and in</w:t>
              </w:r>
              <w:r w:rsidR="00251E51">
                <w:t xml:space="preserve">complete Android </w:t>
              </w:r>
              <w:proofErr w:type="spellStart"/>
              <w:r w:rsidR="00251E51">
                <w:t>NetConnect</w:t>
              </w:r>
              <w:proofErr w:type="spellEnd"/>
              <w:r w:rsidR="00251E51">
                <w:t xml:space="preserve"> client, integra</w:t>
              </w:r>
              <w:r w:rsidR="00491502">
                <w:t>ted</w:t>
              </w:r>
              <w:r w:rsidR="00251E51">
                <w:t xml:space="preserve"> a third party modern RDP library and re-factored existing code.</w:t>
              </w:r>
            </w:p>
            <w:p w14:paraId="3EAEAE1A" w14:textId="622E5312" w:rsidR="00B6020C" w:rsidRPr="00B6020C" w:rsidRDefault="002D46E9" w:rsidP="00B6020C">
              <w:pPr>
                <w:pStyle w:val="ListBullet"/>
              </w:pPr>
              <w:r>
                <w:t>Created</w:t>
              </w:r>
              <w:r w:rsidR="00251E51">
                <w:t xml:space="preserve"> the </w:t>
              </w:r>
              <w:proofErr w:type="spellStart"/>
              <w:r w:rsidR="00251E51">
                <w:t>NetConnect</w:t>
              </w:r>
              <w:proofErr w:type="spellEnd"/>
              <w:r w:rsidR="00251E51">
                <w:t xml:space="preserve"> license server.</w:t>
              </w:r>
            </w:p>
            <w:p w14:paraId="4E59EC98" w14:textId="77777777" w:rsidR="00B6020C" w:rsidRPr="006539FE" w:rsidRDefault="00B6020C" w:rsidP="00B6020C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Skills</w:t>
              </w:r>
            </w:p>
            <w:p w14:paraId="6AD65231" w14:textId="77777777" w:rsidR="00B6020C" w:rsidRDefault="00B6020C" w:rsidP="00B6020C">
              <w:pPr>
                <w:pStyle w:val="ListBullet"/>
              </w:pPr>
              <w:r>
                <w:t>Android application development. (Java &amp; C)</w:t>
              </w:r>
            </w:p>
            <w:p w14:paraId="3B1C0CE0" w14:textId="77777777" w:rsidR="00B6020C" w:rsidRDefault="00B6020C" w:rsidP="00B6020C">
              <w:pPr>
                <w:pStyle w:val="ListBullet"/>
              </w:pPr>
              <w:r>
                <w:t>Windows .NET Development (C#)</w:t>
              </w:r>
            </w:p>
            <w:p w14:paraId="3E26B695" w14:textId="77777777" w:rsidR="00B6020C" w:rsidRDefault="00B6020C" w:rsidP="00B6020C">
              <w:pPr>
                <w:pStyle w:val="ListBullet"/>
              </w:pPr>
              <w:r>
                <w:lastRenderedPageBreak/>
                <w:t>iOS Development (Objective C/C)</w:t>
              </w:r>
            </w:p>
            <w:p w14:paraId="6E37375C" w14:textId="77777777" w:rsidR="00B6020C" w:rsidRDefault="00B6020C" w:rsidP="00B6020C">
              <w:pPr>
                <w:pStyle w:val="ListBullet"/>
              </w:pPr>
              <w:r>
                <w:t>Internal systems administration (Linux, VMWare)</w:t>
              </w:r>
            </w:p>
            <w:p w14:paraId="376AB81C" w14:textId="649F7016" w:rsidR="007A027B" w:rsidRDefault="00B6020C" w:rsidP="00B6020C">
              <w:pPr>
                <w:pStyle w:val="ListBullet"/>
              </w:pPr>
              <w:r>
                <w:t>Testing and test automation</w:t>
              </w:r>
              <w:r>
                <w:t xml:space="preserve">, </w:t>
              </w:r>
              <w:r>
                <w:t>GIT</w:t>
              </w:r>
            </w:p>
          </w:sdtContent>
        </w:sdt>
      </w:sdtContent>
    </w:sdt>
    <w:sdt>
      <w:sdtPr>
        <w:rPr>
          <w:sz w:val="20"/>
        </w:rPr>
        <w:id w:val="1118190400"/>
        <w15:repeatingSection/>
      </w:sdtPr>
      <w:sdtEndPr/>
      <w:sdtContent>
        <w:sdt>
          <w:sdtPr>
            <w:rPr>
              <w:sz w:val="20"/>
            </w:rPr>
            <w:id w:val="1772200159"/>
            <w:placeholder>
              <w:docPart w:val="7DFF44BB96C948D9959C36A4BBF4EE3F"/>
            </w:placeholder>
            <w15:repeatingSectionItem/>
          </w:sdtPr>
          <w:sdtEndPr/>
          <w:sdtContent>
            <w:p w14:paraId="51F5925B" w14:textId="30AA67A9" w:rsidR="00DC2558" w:rsidRPr="00CD6B73" w:rsidRDefault="00DC2558" w:rsidP="00DC2558">
              <w:pPr>
                <w:pStyle w:val="ResumeDate"/>
                <w:rPr>
                  <w:sz w:val="20"/>
                </w:rPr>
              </w:pPr>
              <w:r>
                <w:t xml:space="preserve">January 2013 – March 2014 </w:t>
              </w:r>
            </w:p>
            <w:p w14:paraId="54FC9642" w14:textId="77777777" w:rsidR="00DC2558" w:rsidRDefault="00DC2558" w:rsidP="00DC2558">
              <w:pPr>
                <w:pStyle w:val="Subsection"/>
              </w:pPr>
              <w:r>
                <w:t xml:space="preserve">ANU Physic Students’ Society </w:t>
              </w:r>
            </w:p>
            <w:p w14:paraId="791D3CB6" w14:textId="77777777" w:rsidR="00DC2558" w:rsidRDefault="00DC2558" w:rsidP="00DC2558">
              <w:pPr>
                <w:pStyle w:val="Description"/>
              </w:pPr>
              <w:r>
                <w:t>Executive – Secretary</w:t>
              </w:r>
            </w:p>
            <w:p w14:paraId="10AFEB4F" w14:textId="1266CF7B" w:rsidR="00A03D22" w:rsidRDefault="00DC2558" w:rsidP="006B0DC8">
              <w:r>
                <w:t>I was tasked with administrative and record keeping dut</w:t>
              </w:r>
              <w:r w:rsidR="00400270">
                <w:t>ies for the society. I also worked</w:t>
              </w:r>
              <w:r>
                <w:t xml:space="preserve"> closely with a small team of executives to organize events and activities for our 100+ members.</w:t>
              </w:r>
            </w:p>
          </w:sdtContent>
        </w:sdt>
      </w:sdtContent>
    </w:sdt>
    <w:p w14:paraId="3563B087" w14:textId="6C86F69E" w:rsidR="007A027B" w:rsidRDefault="008D283C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11688941F3A746CD99ECE25F555B8079"/>
            </w:placeholder>
            <w15:repeatingSectionItem/>
          </w:sdtPr>
          <w:sdtEndPr/>
          <w:sdtContent>
            <w:p w14:paraId="4C77ECAE" w14:textId="2A32C888" w:rsidR="007A027B" w:rsidRDefault="00776761">
              <w:pPr>
                <w:pStyle w:val="ResumeDate"/>
              </w:pPr>
              <w:r>
                <w:t>201</w:t>
              </w:r>
              <w:r w:rsidR="00A03D22">
                <w:t>1</w:t>
              </w:r>
              <w:r>
                <w:t xml:space="preserve"> - 201</w:t>
              </w:r>
              <w:r w:rsidR="00A03D22">
                <w:t>5</w:t>
              </w:r>
            </w:p>
            <w:p w14:paraId="2FBFAD8C" w14:textId="77777777" w:rsidR="007A027B" w:rsidRDefault="00776761">
              <w:pPr>
                <w:pStyle w:val="Subsection"/>
              </w:pPr>
              <w:r>
                <w:t>The Australian National University</w:t>
              </w:r>
            </w:p>
            <w:p w14:paraId="6771A1A2" w14:textId="77777777" w:rsidR="007A027B" w:rsidRDefault="00776761">
              <w:pPr>
                <w:pStyle w:val="Description"/>
              </w:pPr>
              <w:r>
                <w:t>Bachelor of Science - Computer Science &amp; Mathematics</w:t>
              </w:r>
            </w:p>
            <w:p w14:paraId="0D52B286" w14:textId="77777777" w:rsidR="00776761" w:rsidRPr="006539FE" w:rsidRDefault="008B6365" w:rsidP="006539FE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 xml:space="preserve">Research </w:t>
              </w:r>
              <w:r w:rsidR="00776761" w:rsidRPr="006539FE">
                <w:rPr>
                  <w:sz w:val="22"/>
                  <w:szCs w:val="22"/>
                </w:rPr>
                <w:t>Projects</w:t>
              </w:r>
            </w:p>
            <w:p w14:paraId="38977D05" w14:textId="77777777" w:rsidR="00DC2558" w:rsidRDefault="001F33F6" w:rsidP="00DC2558">
              <w:pPr>
                <w:pStyle w:val="ListBullet"/>
              </w:pPr>
              <w:r>
                <w:t>Recurrent Cascad</w:t>
              </w:r>
              <w:r w:rsidR="00DC2558">
                <w:t>e Neural Networks and Supervised Learning</w:t>
              </w:r>
              <w:r w:rsidR="008B6365">
                <w:t xml:space="preserve"> (Published)</w:t>
              </w:r>
            </w:p>
            <w:p w14:paraId="26A40774" w14:textId="77777777" w:rsidR="00E77035" w:rsidRDefault="00E77035" w:rsidP="00DC2558">
              <w:pPr>
                <w:pStyle w:val="ListBullet"/>
              </w:pPr>
              <w:proofErr w:type="spellStart"/>
              <w:r>
                <w:t>Pandaboard</w:t>
              </w:r>
              <w:proofErr w:type="spellEnd"/>
              <w:r>
                <w:t xml:space="preserve"> Energy Measurement Framework</w:t>
              </w:r>
            </w:p>
            <w:p w14:paraId="7DBEB06C" w14:textId="77777777" w:rsidR="007A027B" w:rsidRDefault="00E77035" w:rsidP="00AE3A74">
              <w:pPr>
                <w:pStyle w:val="ListBullet"/>
              </w:pPr>
              <w:r>
                <w:t>Computational Model of Hydrogen Double Ionization</w:t>
              </w:r>
            </w:p>
          </w:sdtContent>
        </w:sdt>
      </w:sdtContent>
    </w:sdt>
    <w:sdt>
      <w:sdtPr>
        <w:rPr>
          <w:sz w:val="20"/>
        </w:rPr>
        <w:id w:val="-1718192430"/>
        <w15:repeatingSection/>
      </w:sdtPr>
      <w:sdtEndPr/>
      <w:sdtContent>
        <w:sdt>
          <w:sdtPr>
            <w:rPr>
              <w:sz w:val="20"/>
            </w:rPr>
            <w:id w:val="-1151516717"/>
            <w:placeholder>
              <w:docPart w:val="DC7DD1A92BA2429197106B4CD9B803CD"/>
            </w:placeholder>
            <w15:repeatingSectionItem/>
          </w:sdtPr>
          <w:sdtEndPr/>
          <w:sdtContent>
            <w:p w14:paraId="178323C9" w14:textId="77777777" w:rsidR="004D73D7" w:rsidRDefault="004D73D7" w:rsidP="004D73D7">
              <w:pPr>
                <w:pStyle w:val="ResumeDate"/>
              </w:pPr>
              <w:r>
                <w:t>2009 – 2011</w:t>
              </w:r>
            </w:p>
            <w:p w14:paraId="1D0095F0" w14:textId="77777777" w:rsidR="004D73D7" w:rsidRDefault="004D73D7" w:rsidP="008B6365">
              <w:pPr>
                <w:pStyle w:val="Description"/>
                <w:rPr>
                  <w:rFonts w:asciiTheme="minorHAnsi" w:eastAsiaTheme="minorHAnsi" w:hAnsiTheme="minorHAnsi" w:cstheme="minorBidi"/>
                  <w:b/>
                  <w:bCs/>
                  <w:sz w:val="18"/>
                </w:rPr>
              </w:pPr>
              <w:r w:rsidRPr="004D73D7">
                <w:rPr>
                  <w:rFonts w:asciiTheme="minorHAnsi" w:eastAsiaTheme="minorHAnsi" w:hAnsiTheme="minorHAnsi" w:cstheme="minorBidi"/>
                  <w:b/>
                  <w:bCs/>
                  <w:sz w:val="18"/>
                </w:rPr>
                <w:t xml:space="preserve">Australian Science and Mathematics School </w:t>
              </w:r>
            </w:p>
            <w:p w14:paraId="3A84C957" w14:textId="77777777" w:rsidR="008B6365" w:rsidRDefault="004D73D7" w:rsidP="008B6365">
              <w:pPr>
                <w:pStyle w:val="Description"/>
              </w:pPr>
              <w:r>
                <w:t>Accelerated Program</w:t>
              </w:r>
            </w:p>
            <w:p w14:paraId="132CEE71" w14:textId="77777777" w:rsidR="008B6365" w:rsidRPr="006539FE" w:rsidRDefault="004D73D7" w:rsidP="006539FE">
              <w:pPr>
                <w:pStyle w:val="Subsection"/>
                <w:rPr>
                  <w:sz w:val="22"/>
                  <w:szCs w:val="22"/>
                </w:rPr>
              </w:pPr>
              <w:r w:rsidRPr="006539FE">
                <w:rPr>
                  <w:sz w:val="22"/>
                  <w:szCs w:val="22"/>
                </w:rPr>
                <w:t>Extra-curricular activities</w:t>
              </w:r>
            </w:p>
            <w:p w14:paraId="3DC424BE" w14:textId="77777777" w:rsidR="004D73D7" w:rsidRDefault="004D73D7" w:rsidP="008B6365">
              <w:pPr>
                <w:pStyle w:val="ListBullet"/>
              </w:pPr>
              <w:r>
                <w:t>Debate Team</w:t>
              </w:r>
            </w:p>
            <w:p w14:paraId="28C24FA3" w14:textId="77777777" w:rsidR="004D73D7" w:rsidRDefault="004D73D7" w:rsidP="008B6365">
              <w:pPr>
                <w:pStyle w:val="ListBullet"/>
              </w:pPr>
              <w:r>
                <w:t>Extracurricular Research –</w:t>
              </w:r>
              <w:r w:rsidR="00107858">
                <w:t xml:space="preserve"> with</w:t>
              </w:r>
              <w:r>
                <w:t xml:space="preserve"> University of Adelaide</w:t>
              </w:r>
            </w:p>
            <w:p w14:paraId="4175E60C" w14:textId="77777777" w:rsidR="004D73D7" w:rsidRDefault="004D73D7" w:rsidP="004D73D7">
              <w:pPr>
                <w:pStyle w:val="ListBullet"/>
              </w:pPr>
              <w:r>
                <w:t>ASMS International Science Fair</w:t>
              </w:r>
            </w:p>
            <w:p w14:paraId="63073F49" w14:textId="77777777" w:rsidR="004D73D7" w:rsidRDefault="004D73D7" w:rsidP="004D73D7">
              <w:pPr>
                <w:pStyle w:val="ListBullet"/>
              </w:pPr>
              <w:r>
                <w:t>National Physics Olympiad</w:t>
              </w:r>
            </w:p>
            <w:p w14:paraId="19C867BD" w14:textId="1C2DB926" w:rsidR="008B6365" w:rsidRDefault="004D73D7" w:rsidP="00E77035">
              <w:pPr>
                <w:pStyle w:val="ListBullet"/>
              </w:pPr>
              <w:r>
                <w:t>Student Guide</w:t>
              </w:r>
            </w:p>
          </w:sdtContent>
        </w:sdt>
      </w:sdtContent>
    </w:sdt>
    <w:p w14:paraId="3840769B" w14:textId="77777777" w:rsidR="00E77035" w:rsidRDefault="00E77035" w:rsidP="00E77035">
      <w:pPr>
        <w:pStyle w:val="SectionHeading"/>
      </w:pPr>
      <w:r>
        <w:t>Honors and awards</w:t>
      </w:r>
    </w:p>
    <w:p w14:paraId="1C12F3F3" w14:textId="77777777" w:rsidR="00E77035" w:rsidRDefault="00E77035" w:rsidP="00E77035">
      <w:pPr>
        <w:pStyle w:val="ListBullet"/>
      </w:pPr>
      <w:r>
        <w:rPr>
          <w:b/>
        </w:rPr>
        <w:t xml:space="preserve">ANU </w:t>
      </w:r>
      <w:r w:rsidRPr="00E77035">
        <w:rPr>
          <w:b/>
        </w:rPr>
        <w:t>Science Relocation Scholarship</w:t>
      </w:r>
      <w:r>
        <w:t xml:space="preserve"> - 2012 </w:t>
      </w:r>
    </w:p>
    <w:p w14:paraId="1E256A60" w14:textId="77777777" w:rsidR="00E77035" w:rsidRDefault="00E77035" w:rsidP="00E77035">
      <w:pPr>
        <w:pStyle w:val="ListBullet"/>
      </w:pPr>
      <w:r w:rsidRPr="00E77035">
        <w:rPr>
          <w:b/>
        </w:rPr>
        <w:t>Flinders Universit</w:t>
      </w:r>
      <w:r>
        <w:t xml:space="preserve">y </w:t>
      </w:r>
      <w:r w:rsidRPr="00E77035">
        <w:rPr>
          <w:b/>
        </w:rPr>
        <w:t xml:space="preserve">Youth Science Innovator of the Year </w:t>
      </w:r>
      <w:r>
        <w:t xml:space="preserve">- 2011 </w:t>
      </w:r>
    </w:p>
    <w:p w14:paraId="1C6EA817" w14:textId="77777777" w:rsidR="00E77035" w:rsidRDefault="00E77035" w:rsidP="00E77035">
      <w:pPr>
        <w:pStyle w:val="ListBullet"/>
      </w:pPr>
      <w:r w:rsidRPr="00E77035">
        <w:rPr>
          <w:b/>
        </w:rPr>
        <w:t xml:space="preserve">Medal Winner in UNSW Digital Technologies Competition </w:t>
      </w:r>
      <w:r>
        <w:rPr>
          <w:b/>
        </w:rPr>
        <w:t xml:space="preserve"> -</w:t>
      </w:r>
      <w:r>
        <w:t xml:space="preserve"> 2008 </w:t>
      </w:r>
    </w:p>
    <w:p w14:paraId="5C332B35" w14:textId="77777777" w:rsidR="00E77035" w:rsidRPr="008B6365" w:rsidRDefault="00E77035" w:rsidP="008B6365">
      <w:pPr>
        <w:pStyle w:val="ListBullet"/>
        <w:rPr>
          <w:b/>
        </w:rPr>
      </w:pPr>
      <w:r w:rsidRPr="00E77035">
        <w:rPr>
          <w:b/>
        </w:rPr>
        <w:t>Medal Winner</w:t>
      </w:r>
      <w:r w:rsidR="008B6365">
        <w:rPr>
          <w:b/>
        </w:rPr>
        <w:t xml:space="preserve"> </w:t>
      </w:r>
      <w:r w:rsidRPr="00E77035">
        <w:rPr>
          <w:b/>
        </w:rPr>
        <w:t>in</w:t>
      </w:r>
      <w:r>
        <w:rPr>
          <w:b/>
        </w:rPr>
        <w:t xml:space="preserve"> </w:t>
      </w:r>
      <w:r w:rsidRPr="00E77035">
        <w:rPr>
          <w:b/>
        </w:rPr>
        <w:t xml:space="preserve">UNSW Science Competition </w:t>
      </w:r>
      <w:r>
        <w:rPr>
          <w:b/>
        </w:rPr>
        <w:t>-</w:t>
      </w:r>
      <w:r w:rsidRPr="00E77035">
        <w:rPr>
          <w:b/>
        </w:rPr>
        <w:t xml:space="preserve"> </w:t>
      </w:r>
      <w:r w:rsidRPr="008B6365">
        <w:t>2010, 2008</w:t>
      </w:r>
    </w:p>
    <w:p w14:paraId="320D7A94" w14:textId="77777777" w:rsidR="007A027B" w:rsidRDefault="008B6365" w:rsidP="00AE3A74">
      <w:pPr>
        <w:pStyle w:val="ListBullet"/>
      </w:pPr>
      <w:r>
        <w:rPr>
          <w:b/>
        </w:rPr>
        <w:t xml:space="preserve">ATAR </w:t>
      </w:r>
      <w:r>
        <w:t xml:space="preserve">– 98.7 </w:t>
      </w:r>
    </w:p>
    <w:sectPr w:rsidR="007A027B" w:rsidSect="006539FE">
      <w:headerReference w:type="default" r:id="rId10"/>
      <w:footerReference w:type="default" r:id="rId11"/>
      <w:headerReference w:type="first" r:id="rId12"/>
      <w:pgSz w:w="12240" w:h="15840"/>
      <w:pgMar w:top="568" w:right="720" w:bottom="567" w:left="45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C5C3" w14:textId="77777777" w:rsidR="001D1D30" w:rsidRDefault="001D1D30">
      <w:pPr>
        <w:spacing w:after="0" w:line="240" w:lineRule="auto"/>
      </w:pPr>
      <w:r>
        <w:separator/>
      </w:r>
    </w:p>
  </w:endnote>
  <w:endnote w:type="continuationSeparator" w:id="0">
    <w:p w14:paraId="606917BE" w14:textId="77777777" w:rsidR="001D1D30" w:rsidRDefault="001D1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7B59" w14:textId="77777777" w:rsidR="007A027B" w:rsidRDefault="008D283C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6DF8F5EE" wp14:editId="02FFA047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11985" cy="200025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98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F0E69A" w14:textId="4347B643"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525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6DF8F5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.55pt;height:15.7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" o:allowoverlap="f" filled="f" stroked="f" strokeweight=".5pt">
              <v:textbox style="mso-fit-shape-to-text:t" inset="0,0,0,0">
                <w:txbxContent>
                  <w:p w14:paraId="74F0E69A" w14:textId="4347B643"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F525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C1F9" w14:textId="77777777" w:rsidR="001D1D30" w:rsidRDefault="001D1D30">
      <w:pPr>
        <w:spacing w:after="0" w:line="240" w:lineRule="auto"/>
      </w:pPr>
      <w:r>
        <w:separator/>
      </w:r>
    </w:p>
  </w:footnote>
  <w:footnote w:type="continuationSeparator" w:id="0">
    <w:p w14:paraId="2C247CA9" w14:textId="77777777" w:rsidR="001D1D30" w:rsidRDefault="001D1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4332" w14:textId="77777777" w:rsidR="007A027B" w:rsidRDefault="008D283C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66F9098D" wp14:editId="7AF040F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1FCD20D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6CA8" w14:textId="77777777" w:rsidR="007A027B" w:rsidRDefault="008D283C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23B47E2A" wp14:editId="5E58D7D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31D2F92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1C4B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C123E6"/>
    <w:multiLevelType w:val="hybridMultilevel"/>
    <w:tmpl w:val="1C7AE1FE"/>
    <w:lvl w:ilvl="0" w:tplc="F124B4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79ED"/>
    <w:multiLevelType w:val="hybridMultilevel"/>
    <w:tmpl w:val="AA30A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DD4"/>
    <w:multiLevelType w:val="hybridMultilevel"/>
    <w:tmpl w:val="FAC856CA"/>
    <w:lvl w:ilvl="0" w:tplc="B25AA2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7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2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51"/>
    <w:rsid w:val="0004326D"/>
    <w:rsid w:val="00050F3E"/>
    <w:rsid w:val="0007378D"/>
    <w:rsid w:val="00097D48"/>
    <w:rsid w:val="000B2BDC"/>
    <w:rsid w:val="000F187F"/>
    <w:rsid w:val="00107858"/>
    <w:rsid w:val="0012392D"/>
    <w:rsid w:val="001A2503"/>
    <w:rsid w:val="001C1B96"/>
    <w:rsid w:val="001D1D30"/>
    <w:rsid w:val="001E3E22"/>
    <w:rsid w:val="001E4432"/>
    <w:rsid w:val="001F33F6"/>
    <w:rsid w:val="00204C04"/>
    <w:rsid w:val="00251E51"/>
    <w:rsid w:val="002A75D9"/>
    <w:rsid w:val="002D0720"/>
    <w:rsid w:val="002D46E9"/>
    <w:rsid w:val="0032549A"/>
    <w:rsid w:val="003314F0"/>
    <w:rsid w:val="00392B05"/>
    <w:rsid w:val="003975B6"/>
    <w:rsid w:val="003F5084"/>
    <w:rsid w:val="00400270"/>
    <w:rsid w:val="004039FC"/>
    <w:rsid w:val="00456475"/>
    <w:rsid w:val="004672BC"/>
    <w:rsid w:val="004911AB"/>
    <w:rsid w:val="00491502"/>
    <w:rsid w:val="004C11F5"/>
    <w:rsid w:val="004D73D7"/>
    <w:rsid w:val="004E1317"/>
    <w:rsid w:val="00571375"/>
    <w:rsid w:val="0062224A"/>
    <w:rsid w:val="006539FE"/>
    <w:rsid w:val="00685A54"/>
    <w:rsid w:val="006B0DC8"/>
    <w:rsid w:val="006F2703"/>
    <w:rsid w:val="0073750E"/>
    <w:rsid w:val="00760626"/>
    <w:rsid w:val="00767998"/>
    <w:rsid w:val="00776761"/>
    <w:rsid w:val="007A027B"/>
    <w:rsid w:val="007D02D0"/>
    <w:rsid w:val="007F1FFA"/>
    <w:rsid w:val="0080419E"/>
    <w:rsid w:val="00824746"/>
    <w:rsid w:val="00861F8D"/>
    <w:rsid w:val="00882CBD"/>
    <w:rsid w:val="008B2884"/>
    <w:rsid w:val="008B6365"/>
    <w:rsid w:val="008D283C"/>
    <w:rsid w:val="008E6A70"/>
    <w:rsid w:val="00927B04"/>
    <w:rsid w:val="009443AD"/>
    <w:rsid w:val="00972D07"/>
    <w:rsid w:val="009A071A"/>
    <w:rsid w:val="009E3222"/>
    <w:rsid w:val="00A03D22"/>
    <w:rsid w:val="00AB4B03"/>
    <w:rsid w:val="00AD770B"/>
    <w:rsid w:val="00AE0A49"/>
    <w:rsid w:val="00AE3A74"/>
    <w:rsid w:val="00AF42CD"/>
    <w:rsid w:val="00B6020C"/>
    <w:rsid w:val="00BF5254"/>
    <w:rsid w:val="00C12997"/>
    <w:rsid w:val="00C31C47"/>
    <w:rsid w:val="00C50205"/>
    <w:rsid w:val="00C909B6"/>
    <w:rsid w:val="00CB0849"/>
    <w:rsid w:val="00CB1D59"/>
    <w:rsid w:val="00CB22DB"/>
    <w:rsid w:val="00CD040A"/>
    <w:rsid w:val="00CD6B73"/>
    <w:rsid w:val="00D2296C"/>
    <w:rsid w:val="00D30561"/>
    <w:rsid w:val="00D31194"/>
    <w:rsid w:val="00D3211A"/>
    <w:rsid w:val="00D628BE"/>
    <w:rsid w:val="00D712DB"/>
    <w:rsid w:val="00D83685"/>
    <w:rsid w:val="00DC2558"/>
    <w:rsid w:val="00E05185"/>
    <w:rsid w:val="00E42F19"/>
    <w:rsid w:val="00E77035"/>
    <w:rsid w:val="00F20918"/>
    <w:rsid w:val="00F46AD5"/>
    <w:rsid w:val="00F60260"/>
    <w:rsid w:val="00F67378"/>
    <w:rsid w:val="00FA4AA3"/>
    <w:rsid w:val="00FF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7FE89"/>
  <w15:chartTrackingRefBased/>
  <w15:docId w15:val="{935531C8-67FB-4084-8FD9-CAFEA502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customStyle="1" w:styleId="lt-line-clampraw-line">
    <w:name w:val="lt-line-clamp__raw-line"/>
    <w:basedOn w:val="DefaultParagraphFont"/>
    <w:rsid w:val="00767998"/>
  </w:style>
  <w:style w:type="paragraph" w:styleId="ListParagraph">
    <w:name w:val="List Paragraph"/>
    <w:basedOn w:val="Normal"/>
    <w:uiPriority w:val="34"/>
    <w:semiHidden/>
    <w:qFormat/>
    <w:rsid w:val="00D3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oum\AppData\Roaming\Microsoft\Templates\Chronologic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688941F3A746CD99ECE25F555B8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6D43-6A46-4A69-8BEA-CC86480FC82A}"/>
      </w:docPartPr>
      <w:docPartBody>
        <w:p w:rsidR="00515DA6" w:rsidRDefault="001C124C">
          <w:pPr>
            <w:pStyle w:val="11688941F3A746CD99ECE25F555B807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2668D505BD461493BAA127E066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05740-61A0-455A-8914-EA4FB799E234}"/>
      </w:docPartPr>
      <w:docPartBody>
        <w:p w:rsidR="00515DA6" w:rsidRDefault="001C124C">
          <w:pPr>
            <w:pStyle w:val="702668D505BD461493BAA127E066D8F2"/>
          </w:pPr>
          <w:r>
            <w:t>[Your Name]</w:t>
          </w:r>
        </w:p>
      </w:docPartBody>
    </w:docPart>
    <w:docPart>
      <w:docPartPr>
        <w:name w:val="7DFF44BB96C948D9959C36A4BBF4E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1ADA-6CDB-4DA7-B791-D699E007E10C}"/>
      </w:docPartPr>
      <w:docPartBody>
        <w:p w:rsidR="00515DA6" w:rsidRDefault="00857C73" w:rsidP="00857C73">
          <w:pPr>
            <w:pStyle w:val="7DFF44BB96C948D9959C36A4BBF4EE3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C7DD1A92BA2429197106B4CD9B80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5E137-5309-42BE-ACA0-F28E17BF7A55}"/>
      </w:docPartPr>
      <w:docPartBody>
        <w:p w:rsidR="00515DA6" w:rsidRDefault="00857C73" w:rsidP="00857C73">
          <w:pPr>
            <w:pStyle w:val="DC7DD1A92BA2429197106B4CD9B803C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8A77CAB5741344FA4A43DD3F38F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B534F-DD1E-6047-88C2-C317CC369CBE}"/>
      </w:docPartPr>
      <w:docPartBody>
        <w:p w:rsidR="00DE74B9" w:rsidRDefault="00515DA6" w:rsidP="00515DA6">
          <w:pPr>
            <w:pStyle w:val="98A77CAB5741344FA4A43DD3F38FBD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5DF7F763494724AD3906EBAA37E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FB2DD-9121-43A5-BD83-783046D82132}"/>
      </w:docPartPr>
      <w:docPartBody>
        <w:p w:rsidR="00CA704A" w:rsidRDefault="00DE74B9" w:rsidP="00DE74B9">
          <w:pPr>
            <w:pStyle w:val="D15DF7F763494724AD3906EBAA37EE9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C73"/>
    <w:rsid w:val="0004667D"/>
    <w:rsid w:val="000A425C"/>
    <w:rsid w:val="000C46B8"/>
    <w:rsid w:val="00101821"/>
    <w:rsid w:val="001C124C"/>
    <w:rsid w:val="00515DA6"/>
    <w:rsid w:val="006C1A22"/>
    <w:rsid w:val="00777188"/>
    <w:rsid w:val="00857C73"/>
    <w:rsid w:val="009C72D3"/>
    <w:rsid w:val="00C54867"/>
    <w:rsid w:val="00CA704A"/>
    <w:rsid w:val="00DE74B9"/>
    <w:rsid w:val="00E3425C"/>
    <w:rsid w:val="00E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188"/>
    <w:rPr>
      <w:color w:val="808080"/>
    </w:rPr>
  </w:style>
  <w:style w:type="paragraph" w:customStyle="1" w:styleId="11688941F3A746CD99ECE25F555B8079">
    <w:name w:val="11688941F3A746CD99ECE25F555B807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702668D505BD461493BAA127E066D8F2">
    <w:name w:val="702668D505BD461493BAA127E066D8F2"/>
  </w:style>
  <w:style w:type="paragraph" w:customStyle="1" w:styleId="7DFF44BB96C948D9959C36A4BBF4EE3F">
    <w:name w:val="7DFF44BB96C948D9959C36A4BBF4EE3F"/>
    <w:rsid w:val="00857C73"/>
  </w:style>
  <w:style w:type="paragraph" w:customStyle="1" w:styleId="DC7DD1A92BA2429197106B4CD9B803CD">
    <w:name w:val="DC7DD1A92BA2429197106B4CD9B803CD"/>
    <w:rsid w:val="00857C73"/>
  </w:style>
  <w:style w:type="paragraph" w:customStyle="1" w:styleId="98A77CAB5741344FA4A43DD3F38FBD56">
    <w:name w:val="98A77CAB5741344FA4A43DD3F38FBD56"/>
    <w:rsid w:val="00515DA6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15DF7F763494724AD3906EBAA37EE96">
    <w:name w:val="D15DF7F763494724AD3906EBAA37EE96"/>
    <w:rsid w:val="00DE74B9"/>
  </w:style>
  <w:style w:type="paragraph" w:customStyle="1" w:styleId="7C5E881A43C5504CAD82D44AA9F68318">
    <w:name w:val="7C5E881A43C5504CAD82D44AA9F68318"/>
    <w:rsid w:val="00777188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Sydney, NSW</CompanyAddress>
  <CompanyPhone>0411105699</CompanyPhone>
  <CompanyFax>linkedin.com/in/kklutchkov github.com/Astr-o</CompanyFax>
  <CompanyEmail>Kroum.klutchkov@gmail.com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7005B-B2D2-4186-AD8B-3E8A8E16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C:\Users\Kroum\AppData\Roaming\Microsoft\Templates\Chronological resume (Simple design).dotx</Template>
  <TotalTime>0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Kroum Klutchkov</dc:creator>
  <cp:keywords/>
  <cp:lastModifiedBy>Kroum Klutchkov</cp:lastModifiedBy>
  <cp:revision>2</cp:revision>
  <cp:lastPrinted>2017-03-24T03:14:00Z</cp:lastPrinted>
  <dcterms:created xsi:type="dcterms:W3CDTF">2022-01-11T06:46:00Z</dcterms:created>
  <dcterms:modified xsi:type="dcterms:W3CDTF">2022-01-11T06:46:00Z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